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CD8D" w14:textId="77777777" w:rsidR="00D560C9" w:rsidRPr="00F53DBC" w:rsidRDefault="00D560C9" w:rsidP="004771C9">
      <w:pPr>
        <w:pStyle w:val="Vireliouraai"/>
        <w:rPr>
          <w:rFonts w:asciiTheme="minorHAnsi" w:hAnsiTheme="minorHAnsi" w:cstheme="minorHAnsi"/>
          <w:sz w:val="40"/>
          <w:szCs w:val="40"/>
        </w:rPr>
      </w:pPr>
      <w:r w:rsidRPr="00F53DBC">
        <w:rPr>
          <w:rFonts w:asciiTheme="minorHAnsi" w:hAnsiTheme="minorHAnsi" w:cstheme="minorHAnsi"/>
          <w:sz w:val="40"/>
          <w:szCs w:val="40"/>
        </w:rPr>
        <w:t>KAUNO TECHNOLOGIJOS UNIVERSITETAS</w:t>
      </w:r>
    </w:p>
    <w:p w14:paraId="2F956A06" w14:textId="77777777" w:rsidR="00D560C9" w:rsidRPr="000A61D7" w:rsidRDefault="00F53DBC" w:rsidP="004771C9">
      <w:pPr>
        <w:pStyle w:val="Vireliouraai"/>
        <w:rPr>
          <w:rFonts w:asciiTheme="minorHAnsi" w:hAnsiTheme="minorHAnsi" w:cstheme="minorHAnsi"/>
          <w:sz w:val="36"/>
          <w:szCs w:val="36"/>
        </w:rPr>
      </w:pPr>
      <w:r w:rsidRPr="000A61D7">
        <w:rPr>
          <w:rFonts w:asciiTheme="minorHAnsi" w:hAnsiTheme="minorHAnsi" w:cstheme="minorHAnsi"/>
          <w:sz w:val="36"/>
          <w:szCs w:val="36"/>
        </w:rPr>
        <w:t>INFORMATIKOS FAKULTETAS</w:t>
      </w:r>
    </w:p>
    <w:p w14:paraId="12112CD1" w14:textId="77777777" w:rsidR="00D560C9" w:rsidRPr="00F53DBC" w:rsidRDefault="00D560C9" w:rsidP="004771C9">
      <w:pPr>
        <w:pStyle w:val="Vireliouraai"/>
        <w:rPr>
          <w:rFonts w:asciiTheme="minorHAnsi" w:hAnsiTheme="minorHAnsi" w:cstheme="minorHAnsi"/>
        </w:rPr>
      </w:pPr>
    </w:p>
    <w:p w14:paraId="37F11017" w14:textId="77777777" w:rsidR="00D560C9" w:rsidRPr="00F53DBC" w:rsidRDefault="00D560C9" w:rsidP="004771C9">
      <w:pPr>
        <w:pStyle w:val="Vireliouraai"/>
        <w:rPr>
          <w:rFonts w:asciiTheme="minorHAnsi" w:hAnsiTheme="minorHAnsi" w:cstheme="minorHAnsi"/>
        </w:rPr>
      </w:pPr>
    </w:p>
    <w:p w14:paraId="360304BE" w14:textId="77777777" w:rsidR="00D560C9" w:rsidRPr="00F53DBC" w:rsidRDefault="00D560C9" w:rsidP="004771C9">
      <w:pPr>
        <w:pStyle w:val="Vireliouraai"/>
        <w:rPr>
          <w:rFonts w:asciiTheme="minorHAnsi" w:hAnsiTheme="minorHAnsi" w:cstheme="minorHAnsi"/>
        </w:rPr>
      </w:pPr>
    </w:p>
    <w:p w14:paraId="2CD9C451" w14:textId="77777777" w:rsidR="00D560C9" w:rsidRPr="00F53DBC" w:rsidRDefault="00D560C9" w:rsidP="004771C9">
      <w:pPr>
        <w:pStyle w:val="Vireliouraai"/>
        <w:rPr>
          <w:rFonts w:asciiTheme="minorHAnsi" w:hAnsiTheme="minorHAnsi" w:cstheme="minorHAnsi"/>
        </w:rPr>
      </w:pPr>
    </w:p>
    <w:p w14:paraId="394D225B" w14:textId="77777777" w:rsidR="00D560C9" w:rsidRPr="00517698" w:rsidRDefault="00D560C9" w:rsidP="004771C9">
      <w:pPr>
        <w:pStyle w:val="Vireliouraai"/>
        <w:rPr>
          <w:rFonts w:asciiTheme="minorHAnsi" w:hAnsiTheme="minorHAnsi" w:cstheme="minorHAnsi"/>
          <w:lang w:val="en-US"/>
        </w:rPr>
      </w:pPr>
    </w:p>
    <w:p w14:paraId="5F2BC91C" w14:textId="77777777" w:rsidR="004C3D88" w:rsidRPr="00F53DBC" w:rsidRDefault="004C3D88" w:rsidP="004771C9">
      <w:pPr>
        <w:pStyle w:val="Vireliouraai"/>
        <w:rPr>
          <w:rFonts w:asciiTheme="minorHAnsi" w:hAnsiTheme="minorHAnsi" w:cstheme="minorHAnsi"/>
        </w:rPr>
      </w:pPr>
    </w:p>
    <w:p w14:paraId="2DCF1F06" w14:textId="77777777" w:rsidR="004C3D88" w:rsidRPr="00F53DBC" w:rsidRDefault="004C3D88" w:rsidP="004771C9">
      <w:pPr>
        <w:pStyle w:val="Vireliouraai"/>
        <w:rPr>
          <w:rFonts w:asciiTheme="minorHAnsi" w:hAnsiTheme="minorHAnsi" w:cstheme="minorHAnsi"/>
        </w:rPr>
      </w:pPr>
    </w:p>
    <w:p w14:paraId="7DE5F993" w14:textId="77777777" w:rsidR="00D560C9" w:rsidRPr="00F53DBC" w:rsidRDefault="00D560C9" w:rsidP="004771C9">
      <w:pPr>
        <w:pStyle w:val="Vireliouraai"/>
        <w:rPr>
          <w:rFonts w:asciiTheme="minorHAnsi" w:hAnsiTheme="minorHAnsi" w:cstheme="minorHAnsi"/>
        </w:rPr>
      </w:pPr>
    </w:p>
    <w:p w14:paraId="7AA478C8" w14:textId="77777777" w:rsidR="00D560C9" w:rsidRPr="00F53DBC" w:rsidRDefault="00D560C9" w:rsidP="004771C9">
      <w:pPr>
        <w:pStyle w:val="Vireliouraai"/>
        <w:rPr>
          <w:rFonts w:asciiTheme="minorHAnsi" w:hAnsiTheme="minorHAnsi" w:cstheme="minorHAnsi"/>
        </w:rPr>
      </w:pPr>
    </w:p>
    <w:p w14:paraId="12BA7E94" w14:textId="77777777" w:rsidR="00D560C9" w:rsidRPr="00F53DBC" w:rsidRDefault="00D560C9" w:rsidP="004771C9">
      <w:pPr>
        <w:pStyle w:val="Vireliouraai"/>
        <w:rPr>
          <w:rFonts w:asciiTheme="minorHAnsi" w:hAnsiTheme="minorHAnsi" w:cstheme="minorHAnsi"/>
        </w:rPr>
      </w:pPr>
    </w:p>
    <w:p w14:paraId="1796B93A" w14:textId="77777777" w:rsidR="004C3D88" w:rsidRPr="00F53DBC" w:rsidRDefault="001E2925" w:rsidP="004771C9">
      <w:pPr>
        <w:pStyle w:val="Ataskaitospavadinimas"/>
        <w:rPr>
          <w:rFonts w:asciiTheme="minorHAnsi" w:hAnsiTheme="minorHAnsi" w:cstheme="minorHAnsi"/>
        </w:rPr>
      </w:pPr>
      <w:r>
        <w:rPr>
          <w:rFonts w:asciiTheme="minorHAnsi" w:hAnsiTheme="minorHAnsi" w:cstheme="minorHAnsi"/>
        </w:rPr>
        <w:t>PROGRAMŲ SISTEMŲ INŽINERIJA</w:t>
      </w:r>
      <w:r w:rsidR="000A61D7">
        <w:rPr>
          <w:rFonts w:asciiTheme="minorHAnsi" w:hAnsiTheme="minorHAnsi" w:cstheme="minorHAnsi"/>
        </w:rPr>
        <w:t xml:space="preserve"> (P170B400)</w:t>
      </w:r>
    </w:p>
    <w:p w14:paraId="0C4CA829" w14:textId="77777777" w:rsidR="00D560C9" w:rsidRDefault="001E2925" w:rsidP="004771C9">
      <w:pPr>
        <w:pStyle w:val="Ataskaita"/>
        <w:rPr>
          <w:rFonts w:asciiTheme="minorHAnsi" w:hAnsiTheme="minorHAnsi" w:cstheme="minorHAnsi"/>
          <w:i w:val="0"/>
        </w:rPr>
      </w:pPr>
      <w:proofErr w:type="spellStart"/>
      <w:r>
        <w:rPr>
          <w:rFonts w:asciiTheme="minorHAnsi" w:hAnsiTheme="minorHAnsi" w:cstheme="minorHAnsi"/>
          <w:i w:val="0"/>
        </w:rPr>
        <w:t>Application</w:t>
      </w:r>
      <w:proofErr w:type="spellEnd"/>
      <w:r>
        <w:rPr>
          <w:rFonts w:asciiTheme="minorHAnsi" w:hAnsiTheme="minorHAnsi" w:cstheme="minorHAnsi"/>
          <w:i w:val="0"/>
        </w:rPr>
        <w:t xml:space="preserve"> </w:t>
      </w:r>
      <w:proofErr w:type="spellStart"/>
      <w:r>
        <w:rPr>
          <w:rFonts w:asciiTheme="minorHAnsi" w:hAnsiTheme="minorHAnsi" w:cstheme="minorHAnsi"/>
          <w:i w:val="0"/>
        </w:rPr>
        <w:t>Layer</w:t>
      </w:r>
      <w:proofErr w:type="spellEnd"/>
      <w:r>
        <w:rPr>
          <w:rFonts w:asciiTheme="minorHAnsi" w:hAnsiTheme="minorHAnsi" w:cstheme="minorHAnsi"/>
          <w:i w:val="0"/>
        </w:rPr>
        <w:t xml:space="preserve"> (L7) </w:t>
      </w:r>
      <w:proofErr w:type="spellStart"/>
      <w:r>
        <w:rPr>
          <w:rFonts w:asciiTheme="minorHAnsi" w:hAnsiTheme="minorHAnsi" w:cstheme="minorHAnsi"/>
          <w:i w:val="0"/>
        </w:rPr>
        <w:t>Firewall</w:t>
      </w:r>
      <w:proofErr w:type="spellEnd"/>
      <w:r>
        <w:rPr>
          <w:rFonts w:asciiTheme="minorHAnsi" w:hAnsiTheme="minorHAnsi" w:cstheme="minorHAnsi"/>
          <w:i w:val="0"/>
        </w:rPr>
        <w:t xml:space="preserve"> </w:t>
      </w:r>
      <w:proofErr w:type="spellStart"/>
      <w:r>
        <w:rPr>
          <w:rFonts w:asciiTheme="minorHAnsi" w:hAnsiTheme="minorHAnsi" w:cstheme="minorHAnsi"/>
          <w:i w:val="0"/>
        </w:rPr>
        <w:t>component</w:t>
      </w:r>
      <w:proofErr w:type="spellEnd"/>
    </w:p>
    <w:p w14:paraId="73DBE84F" w14:textId="77777777" w:rsidR="001E2925" w:rsidRPr="001E2925" w:rsidRDefault="00A14621" w:rsidP="001E2925">
      <w:pPr>
        <w:pStyle w:val="Vireliouraai"/>
      </w:pPr>
      <w:proofErr w:type="spellStart"/>
      <w:r>
        <w:t>Naudojoto</w:t>
      </w:r>
      <w:proofErr w:type="spellEnd"/>
      <w:r>
        <w:t xml:space="preserve"> vadovas</w:t>
      </w:r>
    </w:p>
    <w:p w14:paraId="566C2079" w14:textId="77777777" w:rsidR="001E2925" w:rsidRPr="001E2925" w:rsidRDefault="001E2925" w:rsidP="001E2925">
      <w:pPr>
        <w:pStyle w:val="Vireliouraai"/>
      </w:pPr>
    </w:p>
    <w:p w14:paraId="0D26B2E1" w14:textId="77777777" w:rsidR="00D560C9" w:rsidRPr="00F53DBC" w:rsidRDefault="00D560C9" w:rsidP="004771C9">
      <w:pPr>
        <w:pStyle w:val="Vireliouraai"/>
        <w:rPr>
          <w:rFonts w:asciiTheme="minorHAnsi" w:hAnsiTheme="minorHAnsi" w:cstheme="minorHAnsi"/>
        </w:rPr>
      </w:pPr>
    </w:p>
    <w:p w14:paraId="20A90AF3" w14:textId="77777777" w:rsidR="00D560C9" w:rsidRPr="00F53DBC" w:rsidRDefault="00D560C9" w:rsidP="004771C9">
      <w:pPr>
        <w:pStyle w:val="Vireliouraai"/>
        <w:rPr>
          <w:rFonts w:asciiTheme="minorHAnsi" w:hAnsiTheme="minorHAnsi" w:cstheme="minorHAnsi"/>
        </w:rPr>
      </w:pPr>
    </w:p>
    <w:p w14:paraId="1015E260" w14:textId="77777777" w:rsidR="00D560C9" w:rsidRPr="00F53DBC" w:rsidRDefault="00D560C9" w:rsidP="004771C9">
      <w:pPr>
        <w:pStyle w:val="Vireliouraai"/>
        <w:rPr>
          <w:rFonts w:asciiTheme="minorHAnsi" w:hAnsiTheme="minorHAnsi" w:cstheme="minorHAnsi"/>
        </w:rPr>
      </w:pPr>
    </w:p>
    <w:p w14:paraId="329A250A" w14:textId="77777777" w:rsidR="00D560C9" w:rsidRPr="00F53DBC" w:rsidRDefault="00D560C9" w:rsidP="004771C9">
      <w:pPr>
        <w:pStyle w:val="Vireliouraai"/>
        <w:rPr>
          <w:rFonts w:asciiTheme="minorHAnsi" w:hAnsiTheme="minorHAnsi" w:cstheme="minorHAnsi"/>
        </w:rPr>
      </w:pPr>
    </w:p>
    <w:p w14:paraId="5E8BB1E5" w14:textId="77777777" w:rsidR="00D560C9" w:rsidRPr="00F53DBC" w:rsidRDefault="00D560C9" w:rsidP="004771C9">
      <w:pPr>
        <w:pStyle w:val="Vireliouraai"/>
        <w:rPr>
          <w:rFonts w:asciiTheme="minorHAnsi" w:hAnsiTheme="minorHAnsi" w:cstheme="minorHAnsi"/>
        </w:rPr>
      </w:pPr>
    </w:p>
    <w:p w14:paraId="3034800D" w14:textId="77777777" w:rsidR="00D560C9" w:rsidRPr="00F53DBC" w:rsidRDefault="00D560C9" w:rsidP="004771C9">
      <w:pPr>
        <w:pStyle w:val="Vireliouraai"/>
        <w:rPr>
          <w:rFonts w:asciiTheme="minorHAnsi" w:hAnsiTheme="minorHAnsi" w:cstheme="minorHAnsi"/>
        </w:rPr>
      </w:pPr>
    </w:p>
    <w:p w14:paraId="69212EBD" w14:textId="77777777" w:rsidR="00D560C9" w:rsidRDefault="004771C9" w:rsidP="00363CCD">
      <w:pPr>
        <w:pStyle w:val="Autorius"/>
        <w:rPr>
          <w:rFonts w:asciiTheme="minorHAnsi" w:hAnsiTheme="minorHAnsi" w:cstheme="minorHAnsi"/>
        </w:rPr>
      </w:pPr>
      <w:r w:rsidRPr="00F53DBC">
        <w:rPr>
          <w:rFonts w:asciiTheme="minorHAnsi" w:hAnsiTheme="minorHAnsi" w:cstheme="minorHAnsi"/>
        </w:rPr>
        <w:t>Atliko</w:t>
      </w:r>
      <w:r w:rsidR="00363CCD">
        <w:rPr>
          <w:rFonts w:asciiTheme="minorHAnsi" w:hAnsiTheme="minorHAnsi" w:cstheme="minorHAnsi"/>
        </w:rPr>
        <w:t xml:space="preserve"> ELITNET1</w:t>
      </w:r>
      <w:r w:rsidRPr="00F53DBC">
        <w:rPr>
          <w:rFonts w:asciiTheme="minorHAnsi" w:hAnsiTheme="minorHAnsi" w:cstheme="minorHAnsi"/>
        </w:rPr>
        <w:t xml:space="preserve">: </w:t>
      </w:r>
    </w:p>
    <w:p w14:paraId="390AF575" w14:textId="77777777" w:rsidR="000A61D7" w:rsidRDefault="000A61D7" w:rsidP="000A61D7">
      <w:pPr>
        <w:pStyle w:val="Autorius"/>
        <w:rPr>
          <w:rFonts w:asciiTheme="minorHAnsi" w:hAnsiTheme="minorHAnsi" w:cstheme="minorHAnsi"/>
        </w:rPr>
      </w:pPr>
      <w:r>
        <w:rPr>
          <w:rFonts w:asciiTheme="minorHAnsi" w:hAnsiTheme="minorHAnsi" w:cstheme="minorHAnsi"/>
        </w:rPr>
        <w:tab/>
        <w:t xml:space="preserve">Kazimieras </w:t>
      </w:r>
      <w:proofErr w:type="spellStart"/>
      <w:r>
        <w:rPr>
          <w:rFonts w:asciiTheme="minorHAnsi" w:hAnsiTheme="minorHAnsi" w:cstheme="minorHAnsi"/>
        </w:rPr>
        <w:t>Buškus</w:t>
      </w:r>
      <w:proofErr w:type="spellEnd"/>
      <w:r w:rsidR="00363CCD">
        <w:rPr>
          <w:rFonts w:asciiTheme="minorHAnsi" w:hAnsiTheme="minorHAnsi" w:cstheme="minorHAnsi"/>
        </w:rPr>
        <w:t xml:space="preserve">, IFF-6/9 </w:t>
      </w:r>
      <w:proofErr w:type="spellStart"/>
      <w:r w:rsidR="00363CCD">
        <w:rPr>
          <w:rFonts w:asciiTheme="minorHAnsi" w:hAnsiTheme="minorHAnsi" w:cstheme="minorHAnsi"/>
        </w:rPr>
        <w:t>gr</w:t>
      </w:r>
      <w:proofErr w:type="spellEnd"/>
      <w:r w:rsidR="00363CCD">
        <w:rPr>
          <w:rFonts w:asciiTheme="minorHAnsi" w:hAnsiTheme="minorHAnsi" w:cstheme="minorHAnsi"/>
        </w:rPr>
        <w:t>.</w:t>
      </w:r>
    </w:p>
    <w:p w14:paraId="74775973" w14:textId="77777777" w:rsidR="00363CCD" w:rsidRDefault="00363CCD" w:rsidP="00363CCD">
      <w:pPr>
        <w:pStyle w:val="Autorius"/>
        <w:rPr>
          <w:rFonts w:asciiTheme="minorHAnsi" w:hAnsiTheme="minorHAnsi" w:cstheme="minorHAnsi"/>
        </w:rPr>
      </w:pPr>
      <w:r>
        <w:rPr>
          <w:rFonts w:asciiTheme="minorHAnsi" w:hAnsiTheme="minorHAnsi" w:cstheme="minorHAnsi"/>
        </w:rPr>
        <w:tab/>
        <w:t xml:space="preserve">Šarūnas Andrijauskas, IFF-6/7 </w:t>
      </w:r>
      <w:proofErr w:type="spellStart"/>
      <w:r>
        <w:rPr>
          <w:rFonts w:asciiTheme="minorHAnsi" w:hAnsiTheme="minorHAnsi" w:cstheme="minorHAnsi"/>
        </w:rPr>
        <w:t>gr</w:t>
      </w:r>
      <w:proofErr w:type="spellEnd"/>
      <w:r>
        <w:rPr>
          <w:rFonts w:asciiTheme="minorHAnsi" w:hAnsiTheme="minorHAnsi" w:cstheme="minorHAnsi"/>
        </w:rPr>
        <w:t>.</w:t>
      </w:r>
    </w:p>
    <w:p w14:paraId="21AF89B7" w14:textId="77777777" w:rsidR="00363CCD" w:rsidRDefault="00363CCD" w:rsidP="00363CCD">
      <w:pPr>
        <w:pStyle w:val="Autorius"/>
        <w:rPr>
          <w:rFonts w:asciiTheme="minorHAnsi" w:hAnsiTheme="minorHAnsi" w:cstheme="minorHAnsi"/>
        </w:rPr>
      </w:pPr>
      <w:r>
        <w:rPr>
          <w:rFonts w:asciiTheme="minorHAnsi" w:hAnsiTheme="minorHAnsi" w:cstheme="minorHAnsi"/>
        </w:rPr>
        <w:tab/>
        <w:t xml:space="preserve">Robertas Strazdauskas, IFF-6/7 </w:t>
      </w:r>
      <w:proofErr w:type="spellStart"/>
      <w:r>
        <w:rPr>
          <w:rFonts w:asciiTheme="minorHAnsi" w:hAnsiTheme="minorHAnsi" w:cstheme="minorHAnsi"/>
        </w:rPr>
        <w:t>gr</w:t>
      </w:r>
      <w:proofErr w:type="spellEnd"/>
      <w:r>
        <w:rPr>
          <w:rFonts w:asciiTheme="minorHAnsi" w:hAnsiTheme="minorHAnsi" w:cstheme="minorHAnsi"/>
        </w:rPr>
        <w:t>.</w:t>
      </w:r>
    </w:p>
    <w:p w14:paraId="6642EB8C" w14:textId="77777777" w:rsidR="00D560C9" w:rsidRPr="00F53DBC" w:rsidRDefault="00363CCD" w:rsidP="00363CCD">
      <w:pPr>
        <w:pStyle w:val="Autorius"/>
        <w:rPr>
          <w:rFonts w:asciiTheme="minorHAnsi" w:hAnsiTheme="minorHAnsi" w:cstheme="minorHAnsi"/>
        </w:rPr>
      </w:pPr>
      <w:r>
        <w:rPr>
          <w:rFonts w:asciiTheme="minorHAnsi" w:hAnsiTheme="minorHAnsi" w:cstheme="minorHAnsi"/>
        </w:rPr>
        <w:tab/>
        <w:t xml:space="preserve">Tomas </w:t>
      </w:r>
      <w:proofErr w:type="spellStart"/>
      <w:r>
        <w:rPr>
          <w:rFonts w:asciiTheme="minorHAnsi" w:hAnsiTheme="minorHAnsi" w:cstheme="minorHAnsi"/>
        </w:rPr>
        <w:t>Jurevič</w:t>
      </w:r>
      <w:proofErr w:type="spellEnd"/>
      <w:r>
        <w:rPr>
          <w:rFonts w:asciiTheme="minorHAnsi" w:hAnsiTheme="minorHAnsi" w:cstheme="minorHAnsi"/>
        </w:rPr>
        <w:t xml:space="preserve">, IFF-6/1 </w:t>
      </w:r>
      <w:proofErr w:type="spellStart"/>
      <w:r>
        <w:rPr>
          <w:rFonts w:asciiTheme="minorHAnsi" w:hAnsiTheme="minorHAnsi" w:cstheme="minorHAnsi"/>
        </w:rPr>
        <w:t>gr</w:t>
      </w:r>
      <w:proofErr w:type="spellEnd"/>
      <w:r>
        <w:rPr>
          <w:rFonts w:asciiTheme="minorHAnsi" w:hAnsiTheme="minorHAnsi" w:cstheme="minorHAnsi"/>
        </w:rPr>
        <w:t>.</w:t>
      </w:r>
    </w:p>
    <w:p w14:paraId="3053514C" w14:textId="77777777" w:rsidR="004771C9" w:rsidRPr="00F53DBC" w:rsidRDefault="00D560C9" w:rsidP="00EB5168">
      <w:pPr>
        <w:pStyle w:val="Autorius"/>
        <w:rPr>
          <w:rFonts w:asciiTheme="minorHAnsi" w:hAnsiTheme="minorHAnsi" w:cstheme="minorHAnsi"/>
        </w:rPr>
      </w:pPr>
      <w:r w:rsidRPr="00F53DBC">
        <w:rPr>
          <w:rFonts w:asciiTheme="minorHAnsi" w:hAnsiTheme="minorHAnsi" w:cstheme="minorHAnsi"/>
        </w:rPr>
        <w:t>Priėmė:</w:t>
      </w:r>
    </w:p>
    <w:p w14:paraId="0762989F" w14:textId="77777777" w:rsidR="00D560C9" w:rsidRPr="00F53DBC" w:rsidRDefault="000A61D7" w:rsidP="00EB5168">
      <w:pPr>
        <w:pStyle w:val="Autorius"/>
        <w:rPr>
          <w:rFonts w:asciiTheme="minorHAnsi" w:hAnsiTheme="minorHAnsi" w:cstheme="minorHAnsi"/>
        </w:rPr>
      </w:pPr>
      <w:r>
        <w:rPr>
          <w:rFonts w:asciiTheme="minorHAnsi" w:hAnsiTheme="minorHAnsi" w:cstheme="minorHAnsi"/>
        </w:rPr>
        <w:tab/>
      </w:r>
      <w:proofErr w:type="spellStart"/>
      <w:r w:rsidR="00BA3FD4">
        <w:rPr>
          <w:rFonts w:asciiTheme="minorHAnsi" w:hAnsiTheme="minorHAnsi" w:cstheme="minorHAnsi"/>
        </w:rPr>
        <w:t>lekt</w:t>
      </w:r>
      <w:proofErr w:type="spellEnd"/>
      <w:r w:rsidR="00BA3FD4">
        <w:rPr>
          <w:rFonts w:asciiTheme="minorHAnsi" w:hAnsiTheme="minorHAnsi" w:cstheme="minorHAnsi"/>
        </w:rPr>
        <w:t xml:space="preserve">. </w:t>
      </w:r>
      <w:proofErr w:type="spellStart"/>
      <w:r w:rsidR="00BA3FD4">
        <w:rPr>
          <w:rFonts w:asciiTheme="minorHAnsi" w:hAnsiTheme="minorHAnsi" w:cstheme="minorHAnsi"/>
        </w:rPr>
        <w:t>Andrej</w:t>
      </w:r>
      <w:proofErr w:type="spellEnd"/>
      <w:r w:rsidR="00BA3FD4">
        <w:rPr>
          <w:rFonts w:asciiTheme="minorHAnsi" w:hAnsiTheme="minorHAnsi" w:cstheme="minorHAnsi"/>
        </w:rPr>
        <w:t xml:space="preserve"> </w:t>
      </w:r>
      <w:proofErr w:type="spellStart"/>
      <w:r w:rsidR="00BA3FD4">
        <w:rPr>
          <w:rFonts w:asciiTheme="minorHAnsi" w:hAnsiTheme="minorHAnsi" w:cstheme="minorHAnsi"/>
        </w:rPr>
        <w:t>Ušaniov</w:t>
      </w:r>
      <w:proofErr w:type="spellEnd"/>
    </w:p>
    <w:p w14:paraId="6C85AE3A" w14:textId="77777777" w:rsidR="00CD58DB" w:rsidRPr="00F53DBC" w:rsidRDefault="00CD58DB" w:rsidP="004771C9">
      <w:pPr>
        <w:pStyle w:val="Vireliouraai"/>
        <w:rPr>
          <w:rFonts w:asciiTheme="minorHAnsi" w:hAnsiTheme="minorHAnsi" w:cstheme="minorHAnsi"/>
        </w:rPr>
      </w:pPr>
    </w:p>
    <w:p w14:paraId="5F79D630" w14:textId="77777777" w:rsidR="00D560C9" w:rsidRPr="00F53DBC" w:rsidRDefault="00D560C9" w:rsidP="004771C9">
      <w:pPr>
        <w:pStyle w:val="Vireliouraai"/>
        <w:rPr>
          <w:rFonts w:asciiTheme="minorHAnsi" w:hAnsiTheme="minorHAnsi" w:cstheme="minorHAnsi"/>
        </w:rPr>
      </w:pPr>
    </w:p>
    <w:p w14:paraId="601AD7A9" w14:textId="77777777" w:rsidR="00D560C9" w:rsidRPr="00F53DBC" w:rsidRDefault="00D560C9" w:rsidP="004771C9">
      <w:pPr>
        <w:pStyle w:val="Vireliouraai"/>
        <w:rPr>
          <w:rFonts w:asciiTheme="minorHAnsi" w:hAnsiTheme="minorHAnsi" w:cstheme="minorHAnsi"/>
        </w:rPr>
      </w:pPr>
    </w:p>
    <w:p w14:paraId="00D061A3" w14:textId="77777777" w:rsidR="0052026C" w:rsidRPr="00F53DBC" w:rsidRDefault="0052026C" w:rsidP="001E2925">
      <w:pPr>
        <w:ind w:firstLine="0"/>
        <w:rPr>
          <w:rFonts w:asciiTheme="minorHAnsi" w:hAnsiTheme="minorHAnsi" w:cstheme="minorHAnsi"/>
        </w:rPr>
        <w:sectPr w:rsidR="0052026C" w:rsidRPr="00F53DBC" w:rsidSect="004942A8">
          <w:footerReference w:type="even" r:id="rId8"/>
          <w:footerReference w:type="default" r:id="rId9"/>
          <w:headerReference w:type="first" r:id="rId10"/>
          <w:footerReference w:type="first" r:id="rId11"/>
          <w:pgSz w:w="11906" w:h="16838"/>
          <w:pgMar w:top="851" w:right="567" w:bottom="851" w:left="1418" w:header="567" w:footer="567" w:gutter="0"/>
          <w:cols w:space="720"/>
          <w:titlePg/>
        </w:sectPr>
      </w:pPr>
    </w:p>
    <w:p w14:paraId="553E6BA0" w14:textId="77777777" w:rsidR="00D560C9" w:rsidRPr="00F53DBC" w:rsidRDefault="00D560C9" w:rsidP="0087483A">
      <w:pPr>
        <w:pStyle w:val="Vireliouraai"/>
        <w:jc w:val="both"/>
        <w:rPr>
          <w:rFonts w:asciiTheme="minorHAnsi" w:hAnsiTheme="minorHAnsi" w:cstheme="minorHAnsi"/>
        </w:rPr>
      </w:pPr>
      <w:r w:rsidRPr="00F53DBC">
        <w:rPr>
          <w:rFonts w:asciiTheme="minorHAnsi" w:hAnsiTheme="minorHAnsi" w:cstheme="minorHAnsi"/>
        </w:rPr>
        <w:lastRenderedPageBreak/>
        <w:t>TURINYS</w:t>
      </w:r>
    </w:p>
    <w:p w14:paraId="56B3C8EB" w14:textId="77777777" w:rsidR="00D560C9" w:rsidRPr="00F53DBC" w:rsidRDefault="00D560C9" w:rsidP="0052026C">
      <w:pPr>
        <w:rPr>
          <w:rFonts w:asciiTheme="minorHAnsi" w:hAnsiTheme="minorHAnsi" w:cstheme="minorHAnsi"/>
        </w:rPr>
      </w:pPr>
    </w:p>
    <w:p w14:paraId="4A2FC4F9" w14:textId="77777777" w:rsidR="00291C8F" w:rsidRPr="00F53DBC" w:rsidRDefault="00291C8F" w:rsidP="0052026C">
      <w:pPr>
        <w:rPr>
          <w:rFonts w:asciiTheme="minorHAnsi" w:hAnsiTheme="minorHAnsi" w:cstheme="minorHAnsi"/>
        </w:rPr>
      </w:pPr>
    </w:p>
    <w:p w14:paraId="25A469FD" w14:textId="77777777" w:rsidR="00291C8F" w:rsidRPr="00F53DBC" w:rsidRDefault="00291C8F" w:rsidP="0015714D">
      <w:pPr>
        <w:rPr>
          <w:rFonts w:asciiTheme="minorHAnsi" w:hAnsiTheme="minorHAnsi" w:cstheme="minorHAnsi"/>
        </w:rPr>
        <w:sectPr w:rsidR="00291C8F" w:rsidRPr="00F53DBC" w:rsidSect="004942A8">
          <w:footerReference w:type="first" r:id="rId12"/>
          <w:pgSz w:w="11906" w:h="16838"/>
          <w:pgMar w:top="851" w:right="567" w:bottom="851" w:left="1418" w:header="567" w:footer="567" w:gutter="0"/>
          <w:cols w:space="720"/>
          <w:titlePg/>
        </w:sectPr>
      </w:pPr>
    </w:p>
    <w:p w14:paraId="2F82C71C" w14:textId="77777777" w:rsidR="0072360A" w:rsidRDefault="00D560C9">
      <w:pPr>
        <w:pStyle w:val="TOC1"/>
        <w:rPr>
          <w:rFonts w:asciiTheme="minorHAnsi" w:eastAsiaTheme="minorEastAsia" w:hAnsiTheme="minorHAnsi" w:cstheme="minorBidi"/>
          <w:b w:val="0"/>
          <w:noProof/>
          <w:sz w:val="22"/>
          <w:szCs w:val="22"/>
          <w:lang w:val="en-US"/>
        </w:rPr>
      </w:pPr>
      <w:r w:rsidRPr="00154C75">
        <w:rPr>
          <w:rFonts w:asciiTheme="minorHAnsi" w:hAnsiTheme="minorHAnsi" w:cstheme="minorHAnsi"/>
        </w:rPr>
        <w:fldChar w:fldCharType="begin"/>
      </w:r>
      <w:r w:rsidRPr="00154C75">
        <w:rPr>
          <w:rFonts w:asciiTheme="minorHAnsi" w:hAnsiTheme="minorHAnsi" w:cstheme="minorHAnsi"/>
        </w:rPr>
        <w:instrText xml:space="preserve"> TOC \o "1-3" </w:instrText>
      </w:r>
      <w:r w:rsidRPr="00154C75">
        <w:rPr>
          <w:rFonts w:asciiTheme="minorHAnsi" w:hAnsiTheme="minorHAnsi" w:cstheme="minorHAnsi"/>
        </w:rPr>
        <w:fldChar w:fldCharType="separate"/>
      </w:r>
      <w:r w:rsidR="0072360A" w:rsidRPr="00610A18">
        <w:rPr>
          <w:rFonts w:asciiTheme="minorHAnsi" w:hAnsiTheme="minorHAnsi" w:cstheme="minorHAnsi"/>
          <w:noProof/>
        </w:rPr>
        <w:t>1.</w:t>
      </w:r>
      <w:r w:rsidR="0072360A">
        <w:rPr>
          <w:rFonts w:asciiTheme="minorHAnsi" w:eastAsiaTheme="minorEastAsia" w:hAnsiTheme="minorHAnsi" w:cstheme="minorBidi"/>
          <w:b w:val="0"/>
          <w:noProof/>
          <w:sz w:val="22"/>
          <w:szCs w:val="22"/>
          <w:lang w:val="en-US"/>
        </w:rPr>
        <w:tab/>
      </w:r>
      <w:r w:rsidR="0072360A" w:rsidRPr="00610A18">
        <w:rPr>
          <w:rFonts w:asciiTheme="minorHAnsi" w:hAnsiTheme="minorHAnsi" w:cstheme="minorHAnsi"/>
          <w:noProof/>
        </w:rPr>
        <w:t>Įvadas</w:t>
      </w:r>
      <w:r w:rsidR="0072360A">
        <w:rPr>
          <w:noProof/>
        </w:rPr>
        <w:tab/>
      </w:r>
      <w:r w:rsidR="0072360A">
        <w:rPr>
          <w:noProof/>
        </w:rPr>
        <w:fldChar w:fldCharType="begin"/>
      </w:r>
      <w:r w:rsidR="0072360A">
        <w:rPr>
          <w:noProof/>
        </w:rPr>
        <w:instrText xml:space="preserve"> PAGEREF _Toc515389897 \h </w:instrText>
      </w:r>
      <w:r w:rsidR="0072360A">
        <w:rPr>
          <w:noProof/>
        </w:rPr>
      </w:r>
      <w:r w:rsidR="0072360A">
        <w:rPr>
          <w:noProof/>
        </w:rPr>
        <w:fldChar w:fldCharType="separate"/>
      </w:r>
      <w:r w:rsidR="0072360A">
        <w:rPr>
          <w:noProof/>
        </w:rPr>
        <w:t>3</w:t>
      </w:r>
      <w:r w:rsidR="0072360A">
        <w:rPr>
          <w:noProof/>
        </w:rPr>
        <w:fldChar w:fldCharType="end"/>
      </w:r>
    </w:p>
    <w:p w14:paraId="471D397D" w14:textId="77777777" w:rsidR="0072360A" w:rsidRDefault="0072360A">
      <w:pPr>
        <w:pStyle w:val="TOC2"/>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Papildoma informacija</w:t>
      </w:r>
      <w:r>
        <w:rPr>
          <w:noProof/>
        </w:rPr>
        <w:tab/>
      </w:r>
      <w:r>
        <w:rPr>
          <w:noProof/>
        </w:rPr>
        <w:fldChar w:fldCharType="begin"/>
      </w:r>
      <w:r>
        <w:rPr>
          <w:noProof/>
        </w:rPr>
        <w:instrText xml:space="preserve"> PAGEREF _Toc515389898 \h </w:instrText>
      </w:r>
      <w:r>
        <w:rPr>
          <w:noProof/>
        </w:rPr>
      </w:r>
      <w:r>
        <w:rPr>
          <w:noProof/>
        </w:rPr>
        <w:fldChar w:fldCharType="separate"/>
      </w:r>
      <w:r>
        <w:rPr>
          <w:noProof/>
        </w:rPr>
        <w:t>3</w:t>
      </w:r>
      <w:r>
        <w:rPr>
          <w:noProof/>
        </w:rPr>
        <w:fldChar w:fldCharType="end"/>
      </w:r>
    </w:p>
    <w:p w14:paraId="473352B7" w14:textId="77777777" w:rsidR="0072360A" w:rsidRDefault="0072360A">
      <w:pPr>
        <w:pStyle w:val="TOC1"/>
        <w:rPr>
          <w:rFonts w:asciiTheme="minorHAnsi" w:eastAsiaTheme="minorEastAsia" w:hAnsiTheme="minorHAnsi" w:cstheme="minorBidi"/>
          <w:b w:val="0"/>
          <w:noProof/>
          <w:sz w:val="22"/>
          <w:szCs w:val="22"/>
          <w:lang w:val="en-US"/>
        </w:rPr>
      </w:pPr>
      <w:r w:rsidRPr="00610A18">
        <w:rPr>
          <w:rFonts w:asciiTheme="minorHAnsi" w:hAnsiTheme="minorHAnsi" w:cstheme="minorHAnsi"/>
          <w:noProof/>
        </w:rPr>
        <w:t>2.</w:t>
      </w:r>
      <w:r>
        <w:rPr>
          <w:rFonts w:asciiTheme="minorHAnsi" w:eastAsiaTheme="minorEastAsia" w:hAnsiTheme="minorHAnsi" w:cstheme="minorBidi"/>
          <w:b w:val="0"/>
          <w:noProof/>
          <w:sz w:val="22"/>
          <w:szCs w:val="22"/>
          <w:lang w:val="en-US"/>
        </w:rPr>
        <w:tab/>
      </w:r>
      <w:r w:rsidRPr="00610A18">
        <w:rPr>
          <w:rFonts w:asciiTheme="minorHAnsi" w:hAnsiTheme="minorHAnsi" w:cstheme="minorHAnsi"/>
          <w:noProof/>
        </w:rPr>
        <w:t>Programos funkcijos ir diegimas</w:t>
      </w:r>
      <w:r>
        <w:rPr>
          <w:noProof/>
        </w:rPr>
        <w:tab/>
      </w:r>
      <w:r>
        <w:rPr>
          <w:noProof/>
        </w:rPr>
        <w:fldChar w:fldCharType="begin"/>
      </w:r>
      <w:r>
        <w:rPr>
          <w:noProof/>
        </w:rPr>
        <w:instrText xml:space="preserve"> PAGEREF _Toc515389899 \h </w:instrText>
      </w:r>
      <w:r>
        <w:rPr>
          <w:noProof/>
        </w:rPr>
      </w:r>
      <w:r>
        <w:rPr>
          <w:noProof/>
        </w:rPr>
        <w:fldChar w:fldCharType="separate"/>
      </w:r>
      <w:r>
        <w:rPr>
          <w:noProof/>
        </w:rPr>
        <w:t>3</w:t>
      </w:r>
      <w:r>
        <w:rPr>
          <w:noProof/>
        </w:rPr>
        <w:fldChar w:fldCharType="end"/>
      </w:r>
    </w:p>
    <w:p w14:paraId="16F91C50" w14:textId="77777777" w:rsidR="0072360A" w:rsidRDefault="0072360A">
      <w:pPr>
        <w:pStyle w:val="TOC2"/>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Pagrindinės funkcijos</w:t>
      </w:r>
      <w:r>
        <w:rPr>
          <w:noProof/>
        </w:rPr>
        <w:tab/>
      </w:r>
      <w:r>
        <w:rPr>
          <w:noProof/>
        </w:rPr>
        <w:fldChar w:fldCharType="begin"/>
      </w:r>
      <w:r>
        <w:rPr>
          <w:noProof/>
        </w:rPr>
        <w:instrText xml:space="preserve"> PAGEREF _Toc515389900 \h </w:instrText>
      </w:r>
      <w:r>
        <w:rPr>
          <w:noProof/>
        </w:rPr>
      </w:r>
      <w:r>
        <w:rPr>
          <w:noProof/>
        </w:rPr>
        <w:fldChar w:fldCharType="separate"/>
      </w:r>
      <w:r>
        <w:rPr>
          <w:noProof/>
        </w:rPr>
        <w:t>3</w:t>
      </w:r>
      <w:r>
        <w:rPr>
          <w:noProof/>
        </w:rPr>
        <w:fldChar w:fldCharType="end"/>
      </w:r>
    </w:p>
    <w:p w14:paraId="6DBFD6C4" w14:textId="77777777" w:rsidR="0072360A" w:rsidRDefault="0072360A">
      <w:pPr>
        <w:pStyle w:val="TOC2"/>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Diegimas</w:t>
      </w:r>
      <w:r>
        <w:rPr>
          <w:noProof/>
        </w:rPr>
        <w:tab/>
      </w:r>
      <w:r>
        <w:rPr>
          <w:noProof/>
        </w:rPr>
        <w:fldChar w:fldCharType="begin"/>
      </w:r>
      <w:r>
        <w:rPr>
          <w:noProof/>
        </w:rPr>
        <w:instrText xml:space="preserve"> PAGEREF _Toc515389901 \h </w:instrText>
      </w:r>
      <w:r>
        <w:rPr>
          <w:noProof/>
        </w:rPr>
      </w:r>
      <w:r>
        <w:rPr>
          <w:noProof/>
        </w:rPr>
        <w:fldChar w:fldCharType="separate"/>
      </w:r>
      <w:r>
        <w:rPr>
          <w:noProof/>
        </w:rPr>
        <w:t>3</w:t>
      </w:r>
      <w:r>
        <w:rPr>
          <w:noProof/>
        </w:rPr>
        <w:fldChar w:fldCharType="end"/>
      </w:r>
    </w:p>
    <w:p w14:paraId="739F15C3" w14:textId="77777777" w:rsidR="0072360A" w:rsidRDefault="0072360A">
      <w:pPr>
        <w:pStyle w:val="TOC2"/>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Vartotojo sąsaja</w:t>
      </w:r>
      <w:r>
        <w:rPr>
          <w:noProof/>
        </w:rPr>
        <w:tab/>
      </w:r>
      <w:r>
        <w:rPr>
          <w:noProof/>
        </w:rPr>
        <w:fldChar w:fldCharType="begin"/>
      </w:r>
      <w:r>
        <w:rPr>
          <w:noProof/>
        </w:rPr>
        <w:instrText xml:space="preserve"> PAGEREF _Toc515389902 \h </w:instrText>
      </w:r>
      <w:r>
        <w:rPr>
          <w:noProof/>
        </w:rPr>
      </w:r>
      <w:r>
        <w:rPr>
          <w:noProof/>
        </w:rPr>
        <w:fldChar w:fldCharType="separate"/>
      </w:r>
      <w:r>
        <w:rPr>
          <w:noProof/>
        </w:rPr>
        <w:t>5</w:t>
      </w:r>
      <w:r>
        <w:rPr>
          <w:noProof/>
        </w:rPr>
        <w:fldChar w:fldCharType="end"/>
      </w:r>
    </w:p>
    <w:p w14:paraId="3912BDB8" w14:textId="77777777" w:rsidR="00D560C9" w:rsidRPr="00F53DBC" w:rsidRDefault="00D560C9" w:rsidP="002949A3">
      <w:pPr>
        <w:rPr>
          <w:rFonts w:asciiTheme="minorHAnsi" w:hAnsiTheme="minorHAnsi" w:cstheme="minorHAnsi"/>
        </w:rPr>
      </w:pPr>
      <w:r w:rsidRPr="00154C75">
        <w:rPr>
          <w:rFonts w:asciiTheme="minorHAnsi" w:hAnsiTheme="minorHAnsi" w:cstheme="minorHAnsi"/>
        </w:rPr>
        <w:fldChar w:fldCharType="end"/>
      </w:r>
    </w:p>
    <w:p w14:paraId="1F051AA1" w14:textId="77777777" w:rsidR="00965287" w:rsidRPr="00F53DBC" w:rsidRDefault="00965287" w:rsidP="000F7F7F">
      <w:pPr>
        <w:pStyle w:val="Heading1"/>
        <w:rPr>
          <w:rFonts w:asciiTheme="minorHAnsi" w:hAnsiTheme="minorHAnsi" w:cstheme="minorHAnsi"/>
        </w:rPr>
        <w:sectPr w:rsidR="00965287" w:rsidRPr="00F53DBC" w:rsidSect="004942A8">
          <w:type w:val="continuous"/>
          <w:pgSz w:w="11906" w:h="16838"/>
          <w:pgMar w:top="851" w:right="567" w:bottom="851" w:left="1418" w:header="567" w:footer="567" w:gutter="0"/>
          <w:cols w:space="720"/>
          <w:formProt w:val="0"/>
          <w:titlePg/>
        </w:sectPr>
      </w:pPr>
    </w:p>
    <w:p w14:paraId="21DB63B6" w14:textId="77777777" w:rsidR="00DB7341" w:rsidRDefault="00F27F22" w:rsidP="00DB7341">
      <w:pPr>
        <w:pStyle w:val="Heading1"/>
        <w:spacing w:after="240"/>
        <w:rPr>
          <w:rFonts w:asciiTheme="minorHAnsi" w:hAnsiTheme="minorHAnsi" w:cstheme="minorHAnsi"/>
        </w:rPr>
      </w:pPr>
      <w:bookmarkStart w:id="0" w:name="_Toc515389897"/>
      <w:r>
        <w:rPr>
          <w:rFonts w:asciiTheme="minorHAnsi" w:hAnsiTheme="minorHAnsi" w:cstheme="minorHAnsi"/>
        </w:rPr>
        <w:lastRenderedPageBreak/>
        <w:t>Įvadas</w:t>
      </w:r>
      <w:bookmarkEnd w:id="0"/>
    </w:p>
    <w:p w14:paraId="788D130F" w14:textId="77777777" w:rsidR="00F27F22" w:rsidRDefault="00F27F22" w:rsidP="00F27F22">
      <w:r>
        <w:t>Šis programinės įrangos produktas yr</w:t>
      </w:r>
      <w:r w:rsidR="00610FB9">
        <w:t>a viena dalių, turinčių funkci</w:t>
      </w:r>
      <w:r>
        <w:t xml:space="preserve">onuoti bendroje L7 ugniasienės platformoje, tačiau jį galima naudoti ir kaip atskirą programą. Tai nėra plačiajai vartotojų auditorijai skirta programinė įranga, todėl daroma prielaida, jog šio dokumento skaitytojas – sistemos administratorius, testuotojas ar kitos srities IT profesionalas. </w:t>
      </w:r>
    </w:p>
    <w:p w14:paraId="57210D66" w14:textId="77777777" w:rsidR="00F27F22" w:rsidRDefault="00FE6475" w:rsidP="00FE6475">
      <w:pPr>
        <w:pStyle w:val="Heading2"/>
      </w:pPr>
      <w:bookmarkStart w:id="1" w:name="_Toc515389898"/>
      <w:r>
        <w:t>Papildoma informacija</w:t>
      </w:r>
      <w:bookmarkEnd w:id="1"/>
    </w:p>
    <w:p w14:paraId="2A0BF213" w14:textId="77777777" w:rsidR="00111411" w:rsidRDefault="00FE6475" w:rsidP="00602B9E">
      <w:pPr>
        <w:ind w:firstLine="0"/>
      </w:pPr>
      <w:r>
        <w:t>N</w:t>
      </w:r>
      <w:r w:rsidR="00F27F22">
        <w:t xml:space="preserve">eatlikus papildomų, šiame dokumente neaprašytų pasirengimo darbų ir sistemų sinchronizacijos, analizatorių galima naudoti vienos (lokalios) tinklo sąsajos plokštės stebėjimui ir pranešimams apie galimą ataką gauti. Daroma prielaida, jog sistemoje (konkrečiai šiam dokumentui –  </w:t>
      </w:r>
      <w:proofErr w:type="spellStart"/>
      <w:r w:rsidR="00F27F22">
        <w:t>Ubuntu</w:t>
      </w:r>
      <w:proofErr w:type="spellEnd"/>
      <w:r w:rsidR="00F27F22">
        <w:t xml:space="preserve"> 17.10) jau įdiegta </w:t>
      </w:r>
      <w:proofErr w:type="spellStart"/>
      <w:r w:rsidR="00F27F22" w:rsidRPr="00F27F22">
        <w:rPr>
          <w:i/>
        </w:rPr>
        <w:t>Python</w:t>
      </w:r>
      <w:proofErr w:type="spellEnd"/>
      <w:r w:rsidR="00F27F22" w:rsidRPr="00F27F22">
        <w:rPr>
          <w:i/>
        </w:rPr>
        <w:t xml:space="preserve"> 3.6</w:t>
      </w:r>
      <w:r w:rsidR="00F27F22">
        <w:t xml:space="preserve"> versija ir jo modulių tvarkyklė </w:t>
      </w:r>
      <w:r w:rsidR="00F27F22" w:rsidRPr="00F27F22">
        <w:rPr>
          <w:i/>
        </w:rPr>
        <w:t>pip3</w:t>
      </w:r>
      <w:r w:rsidR="00F27F22">
        <w:t>.</w:t>
      </w:r>
      <w:r w:rsidR="00602B9E">
        <w:t xml:space="preserve"> </w:t>
      </w:r>
    </w:p>
    <w:p w14:paraId="27528B96" w14:textId="77777777" w:rsidR="00602B9E" w:rsidRDefault="00602B9E" w:rsidP="00602B9E">
      <w:pPr>
        <w:ind w:firstLine="0"/>
      </w:pPr>
      <w:r>
        <w:t xml:space="preserve">Programa konfigūruojama per </w:t>
      </w:r>
      <w:proofErr w:type="spellStart"/>
      <w:r>
        <w:rPr>
          <w:i/>
        </w:rPr>
        <w:t>yaml</w:t>
      </w:r>
      <w:proofErr w:type="spellEnd"/>
      <w:r>
        <w:t xml:space="preserve"> formato failus.</w:t>
      </w:r>
    </w:p>
    <w:p w14:paraId="24C1B450" w14:textId="77777777" w:rsidR="00111411" w:rsidRDefault="00111411" w:rsidP="00111411">
      <w:pPr>
        <w:ind w:firstLine="0"/>
      </w:pPr>
      <w:r>
        <w:t xml:space="preserve">Kadangi tam tikri programos naudojami paketai funkcionuoja tik </w:t>
      </w:r>
      <w:proofErr w:type="spellStart"/>
      <w:r>
        <w:t>linux</w:t>
      </w:r>
      <w:proofErr w:type="spellEnd"/>
      <w:r>
        <w:t xml:space="preserve"> platformoje, dokumente bus pateikti įdiegimo šablonai būtent šio tipo operacinei sistemai (konkrečiai </w:t>
      </w:r>
      <w:proofErr w:type="spellStart"/>
      <w:r>
        <w:t>Ubuntu</w:t>
      </w:r>
      <w:proofErr w:type="spellEnd"/>
      <w:r>
        <w:t xml:space="preserve"> 17.10).</w:t>
      </w:r>
    </w:p>
    <w:p w14:paraId="362F2B18" w14:textId="77777777" w:rsidR="00111411" w:rsidRPr="00602B9E" w:rsidRDefault="00111411" w:rsidP="00602B9E">
      <w:pPr>
        <w:ind w:firstLine="0"/>
      </w:pPr>
    </w:p>
    <w:p w14:paraId="4A94FCE1" w14:textId="77777777" w:rsidR="00F27F22" w:rsidRDefault="00F27F22" w:rsidP="00F27F22">
      <w:pPr>
        <w:ind w:firstLine="0"/>
      </w:pPr>
    </w:p>
    <w:p w14:paraId="50B61050" w14:textId="77777777" w:rsidR="00F27F22" w:rsidRDefault="00F27F22" w:rsidP="00F27F22">
      <w:pPr>
        <w:ind w:firstLine="0"/>
      </w:pPr>
      <w:r>
        <w:t>Naudojami sutrumpinimai:</w:t>
      </w:r>
    </w:p>
    <w:p w14:paraId="739CBF53" w14:textId="77777777" w:rsidR="00F27F22" w:rsidRDefault="00F27F22" w:rsidP="00F27F22">
      <w:pPr>
        <w:pStyle w:val="ListParagraph"/>
        <w:numPr>
          <w:ilvl w:val="0"/>
          <w:numId w:val="30"/>
        </w:numPr>
      </w:pPr>
      <w:r>
        <w:t xml:space="preserve">IP – </w:t>
      </w:r>
      <w:proofErr w:type="spellStart"/>
      <w:r>
        <w:t>internet</w:t>
      </w:r>
      <w:proofErr w:type="spellEnd"/>
      <w:r>
        <w:t xml:space="preserve"> </w:t>
      </w:r>
      <w:proofErr w:type="spellStart"/>
      <w:r>
        <w:t>protocol</w:t>
      </w:r>
      <w:proofErr w:type="spellEnd"/>
      <w:r>
        <w:t xml:space="preserve"> </w:t>
      </w:r>
      <w:proofErr w:type="spellStart"/>
      <w:r>
        <w:t>address</w:t>
      </w:r>
      <w:proofErr w:type="spellEnd"/>
    </w:p>
    <w:p w14:paraId="5F64D36E" w14:textId="77777777" w:rsidR="00F27F22" w:rsidRDefault="00F27F22" w:rsidP="00F27F22">
      <w:pPr>
        <w:pStyle w:val="ListParagraph"/>
        <w:numPr>
          <w:ilvl w:val="0"/>
          <w:numId w:val="30"/>
        </w:numPr>
      </w:pPr>
      <w:r>
        <w:t xml:space="preserve">ML – </w:t>
      </w:r>
      <w:proofErr w:type="spellStart"/>
      <w:r>
        <w:t>machine</w:t>
      </w:r>
      <w:proofErr w:type="spellEnd"/>
      <w:r>
        <w:t xml:space="preserve"> </w:t>
      </w:r>
      <w:proofErr w:type="spellStart"/>
      <w:r>
        <w:t>learning</w:t>
      </w:r>
      <w:proofErr w:type="spellEnd"/>
    </w:p>
    <w:p w14:paraId="3A0FFB9A" w14:textId="77777777" w:rsidR="00F27F22" w:rsidRDefault="00F27F22" w:rsidP="00406259">
      <w:pPr>
        <w:pStyle w:val="ListParagraph"/>
        <w:numPr>
          <w:ilvl w:val="0"/>
          <w:numId w:val="30"/>
        </w:numPr>
      </w:pPr>
      <w:r>
        <w:t xml:space="preserve">HRPI – HTTP GET </w:t>
      </w:r>
      <w:proofErr w:type="spellStart"/>
      <w:r>
        <w:t>requests</w:t>
      </w:r>
      <w:proofErr w:type="spellEnd"/>
      <w:r>
        <w:t xml:space="preserve"> per </w:t>
      </w:r>
      <w:proofErr w:type="spellStart"/>
      <w:r>
        <w:t>second</w:t>
      </w:r>
      <w:proofErr w:type="spellEnd"/>
    </w:p>
    <w:p w14:paraId="12341838" w14:textId="77777777" w:rsidR="00365B07" w:rsidRPr="00F27F22" w:rsidRDefault="00365B07" w:rsidP="00365B07">
      <w:pPr>
        <w:pStyle w:val="ListParagraph"/>
        <w:numPr>
          <w:ilvl w:val="0"/>
          <w:numId w:val="30"/>
        </w:numPr>
      </w:pPr>
      <w:r>
        <w:t xml:space="preserve">GUI – </w:t>
      </w:r>
      <w:proofErr w:type="spellStart"/>
      <w:r>
        <w:t>graphical</w:t>
      </w:r>
      <w:proofErr w:type="spellEnd"/>
      <w:r>
        <w:t xml:space="preserve"> </w:t>
      </w:r>
      <w:proofErr w:type="spellStart"/>
      <w:r>
        <w:t>user</w:t>
      </w:r>
      <w:proofErr w:type="spellEnd"/>
      <w:r>
        <w:t xml:space="preserve"> </w:t>
      </w:r>
      <w:proofErr w:type="spellStart"/>
      <w:r>
        <w:t>interface</w:t>
      </w:r>
      <w:proofErr w:type="spellEnd"/>
    </w:p>
    <w:p w14:paraId="7391C494" w14:textId="77777777" w:rsidR="00ED4FEE" w:rsidRPr="00BA5C7A" w:rsidRDefault="00406259" w:rsidP="00995848">
      <w:pPr>
        <w:pStyle w:val="Heading1"/>
        <w:spacing w:after="0"/>
        <w:rPr>
          <w:rFonts w:asciiTheme="minorHAnsi" w:hAnsiTheme="minorHAnsi" w:cstheme="minorHAnsi"/>
        </w:rPr>
      </w:pPr>
      <w:bookmarkStart w:id="2" w:name="_Toc515389899"/>
      <w:r>
        <w:rPr>
          <w:rFonts w:asciiTheme="minorHAnsi" w:hAnsiTheme="minorHAnsi" w:cstheme="minorHAnsi"/>
        </w:rPr>
        <w:t>Programos funkcijos ir diegimas</w:t>
      </w:r>
      <w:bookmarkEnd w:id="2"/>
    </w:p>
    <w:p w14:paraId="3A2F505C" w14:textId="77777777" w:rsidR="00406259" w:rsidRDefault="00711D64" w:rsidP="00406259">
      <w:pPr>
        <w:pStyle w:val="Heading2"/>
      </w:pPr>
      <w:bookmarkStart w:id="3" w:name="_Toc515389900"/>
      <w:r>
        <w:t xml:space="preserve">Pagrindinės </w:t>
      </w:r>
      <w:r w:rsidR="00406259">
        <w:t>funkcijos</w:t>
      </w:r>
      <w:bookmarkEnd w:id="3"/>
    </w:p>
    <w:p w14:paraId="442AB728" w14:textId="77777777" w:rsidR="00406259" w:rsidRDefault="00406259" w:rsidP="00406259">
      <w:pPr>
        <w:ind w:firstLine="0"/>
      </w:pPr>
      <w:r>
        <w:t xml:space="preserve">Programa atlieka veiksmus, leidžiančius: </w:t>
      </w:r>
    </w:p>
    <w:p w14:paraId="35C15C4A" w14:textId="77777777" w:rsidR="00406259" w:rsidRPr="00E32EC3" w:rsidRDefault="00406259" w:rsidP="00406259">
      <w:pPr>
        <w:pStyle w:val="ListParagraph"/>
        <w:numPr>
          <w:ilvl w:val="0"/>
          <w:numId w:val="31"/>
        </w:numPr>
        <w:spacing w:after="160" w:line="259" w:lineRule="auto"/>
        <w:jc w:val="left"/>
      </w:pPr>
      <w:r>
        <w:t xml:space="preserve">įspėti apie ataką paleidžiant nurodytą </w:t>
      </w:r>
      <w:proofErr w:type="spellStart"/>
      <w:r>
        <w:rPr>
          <w:i/>
        </w:rPr>
        <w:t>skriptą</w:t>
      </w:r>
      <w:proofErr w:type="spellEnd"/>
    </w:p>
    <w:p w14:paraId="55FE45CB" w14:textId="77777777" w:rsidR="00406259" w:rsidRDefault="00406259" w:rsidP="00406259">
      <w:pPr>
        <w:pStyle w:val="ListParagraph"/>
        <w:numPr>
          <w:ilvl w:val="0"/>
          <w:numId w:val="31"/>
        </w:numPr>
        <w:spacing w:after="160" w:line="259" w:lineRule="auto"/>
        <w:jc w:val="left"/>
      </w:pPr>
      <w:r>
        <w:t>stebėti tinklo būseną grafinėje sąsajoje</w:t>
      </w:r>
    </w:p>
    <w:p w14:paraId="16C85E75" w14:textId="77777777" w:rsidR="00406259" w:rsidRDefault="00406259" w:rsidP="00406259">
      <w:pPr>
        <w:ind w:firstLine="0"/>
      </w:pPr>
      <w:r>
        <w:t xml:space="preserve">Programa iš užklausų ir IP adresų </w:t>
      </w:r>
      <w:r w:rsidR="000A1576">
        <w:t>skaičiaus</w:t>
      </w:r>
      <w:r>
        <w:t>, sužinomų išanalizavus į tinklo plokštę ateinančius paketus,</w:t>
      </w:r>
      <w:r w:rsidR="000A1576">
        <w:t xml:space="preserve"> </w:t>
      </w:r>
      <w:proofErr w:type="spellStart"/>
      <w:r>
        <w:t>pasisirstymo</w:t>
      </w:r>
      <w:proofErr w:type="spellEnd"/>
      <w:r>
        <w:t xml:space="preserve"> entropiją išgauna tam tikrus parametrus, kurie ML </w:t>
      </w:r>
      <w:r w:rsidR="000A1576">
        <w:t>algoritmu</w:t>
      </w:r>
      <w:r>
        <w:t xml:space="preserve"> kas 0.1 </w:t>
      </w:r>
      <w:proofErr w:type="spellStart"/>
      <w:r>
        <w:t>sekunės</w:t>
      </w:r>
      <w:proofErr w:type="spellEnd"/>
      <w:r>
        <w:t xml:space="preserve"> klasifikuoja </w:t>
      </w:r>
      <w:r w:rsidR="000A1576">
        <w:t>tinklo būseną kaip ataką arba ne. Tinklo būsenos charakteristikos ir jų įvertinimas saugojami</w:t>
      </w:r>
      <w:r>
        <w:t xml:space="preserve"> duomenų bazėje, istorinį ir realaus laiko grafikus galima matyti grafinėje vartotojo sąsajoje</w:t>
      </w:r>
      <w:r w:rsidR="000A1576">
        <w:t xml:space="preserve"> (naršyklėse Chrome (</w:t>
      </w:r>
      <w:proofErr w:type="spellStart"/>
      <w:r w:rsidR="000A1576">
        <w:t>version</w:t>
      </w:r>
      <w:proofErr w:type="spellEnd"/>
      <w:r w:rsidR="000A1576">
        <w:t xml:space="preserve"> 66) bei Mozilla naršyklės (</w:t>
      </w:r>
      <w:proofErr w:type="spellStart"/>
      <w:r w:rsidR="000A1576">
        <w:t>version</w:t>
      </w:r>
      <w:proofErr w:type="spellEnd"/>
      <w:r w:rsidR="000A1576">
        <w:t xml:space="preserve"> 60))</w:t>
      </w:r>
    </w:p>
    <w:p w14:paraId="1FDC5C96" w14:textId="77777777" w:rsidR="000A1576" w:rsidRDefault="000A1576" w:rsidP="00334116">
      <w:pPr>
        <w:pStyle w:val="Heading2"/>
        <w:spacing w:after="120"/>
      </w:pPr>
      <w:bookmarkStart w:id="4" w:name="_Toc515389901"/>
      <w:r>
        <w:t>Diegimas</w:t>
      </w:r>
      <w:bookmarkEnd w:id="4"/>
    </w:p>
    <w:p w14:paraId="63D8B52A" w14:textId="77777777" w:rsidR="000A1576" w:rsidRDefault="000A1576" w:rsidP="000A1576">
      <w:pPr>
        <w:ind w:firstLine="0"/>
      </w:pPr>
      <w:r>
        <w:t>Pasirengimui programinės įrangos vartojimui etapai yra šie:</w:t>
      </w:r>
    </w:p>
    <w:p w14:paraId="0BAB01D3" w14:textId="77777777" w:rsidR="000A1576" w:rsidRDefault="000A1576" w:rsidP="000A1576">
      <w:pPr>
        <w:pStyle w:val="ListParagraph"/>
        <w:numPr>
          <w:ilvl w:val="0"/>
          <w:numId w:val="33"/>
        </w:numPr>
        <w:spacing w:after="160" w:line="259" w:lineRule="auto"/>
        <w:jc w:val="left"/>
      </w:pPr>
      <w:r>
        <w:t>programinio kodo atsisiuntimas</w:t>
      </w:r>
    </w:p>
    <w:p w14:paraId="3A71AEE7" w14:textId="77777777" w:rsidR="000A1576" w:rsidRDefault="000A1576" w:rsidP="000A1576">
      <w:pPr>
        <w:pStyle w:val="ListParagraph"/>
        <w:numPr>
          <w:ilvl w:val="0"/>
          <w:numId w:val="33"/>
        </w:numPr>
        <w:spacing w:after="160" w:line="259" w:lineRule="auto"/>
        <w:jc w:val="left"/>
      </w:pPr>
      <w:proofErr w:type="spellStart"/>
      <w:r>
        <w:rPr>
          <w:i/>
        </w:rPr>
        <w:t>dependencies</w:t>
      </w:r>
      <w:proofErr w:type="spellEnd"/>
      <w:r>
        <w:t xml:space="preserve"> instaliavimas</w:t>
      </w:r>
    </w:p>
    <w:p w14:paraId="364FB70D" w14:textId="77777777" w:rsidR="000A1576" w:rsidRDefault="000A1576" w:rsidP="000A1576">
      <w:pPr>
        <w:pStyle w:val="ListParagraph"/>
        <w:numPr>
          <w:ilvl w:val="0"/>
          <w:numId w:val="33"/>
        </w:numPr>
        <w:spacing w:after="160" w:line="259" w:lineRule="auto"/>
        <w:jc w:val="left"/>
      </w:pPr>
      <w:r>
        <w:t>programos paleidimas</w:t>
      </w:r>
    </w:p>
    <w:p w14:paraId="2B2E2D1D" w14:textId="77777777" w:rsidR="000A1576" w:rsidRDefault="000A1576" w:rsidP="00334116">
      <w:pPr>
        <w:ind w:left="360" w:hanging="360"/>
      </w:pPr>
      <w:r>
        <w:t xml:space="preserve">Programą galima atsisiųsti iš </w:t>
      </w:r>
      <w:proofErr w:type="spellStart"/>
      <w:r>
        <w:t>repozitorijos</w:t>
      </w:r>
      <w:proofErr w:type="spellEnd"/>
      <w:r>
        <w:t xml:space="preserve"> adresu: </w:t>
      </w:r>
      <w:r w:rsidRPr="00302E19">
        <w:rPr>
          <w:rFonts w:asciiTheme="minorHAnsi" w:hAnsiTheme="minorHAnsi" w:cstheme="minorHAnsi"/>
          <w:noProof/>
          <w:szCs w:val="22"/>
        </w:rPr>
        <w:t>https://github.com/sarand2/ELITNET1</w:t>
      </w:r>
      <w:r w:rsidR="00334116">
        <w:rPr>
          <w:rFonts w:asciiTheme="minorHAnsi" w:hAnsiTheme="minorHAnsi" w:cstheme="minorHAnsi"/>
          <w:noProof/>
          <w:szCs w:val="22"/>
        </w:rPr>
        <w:t>.</w:t>
      </w:r>
    </w:p>
    <w:p w14:paraId="25857EA3" w14:textId="77777777" w:rsidR="000A1576" w:rsidRDefault="000A1576" w:rsidP="00334116">
      <w:pPr>
        <w:ind w:firstLine="0"/>
      </w:pPr>
      <w:r>
        <w:t xml:space="preserve">Atsisiuntus programinį kodą į norimą aplanką, reikia instaliuoti jai reikalingas bibliotekas ir modulius. </w:t>
      </w:r>
      <w:proofErr w:type="spellStart"/>
      <w:r>
        <w:t>Ubuntu</w:t>
      </w:r>
      <w:proofErr w:type="spellEnd"/>
      <w:r>
        <w:t xml:space="preserve"> platform</w:t>
      </w:r>
      <w:r w:rsidR="00334116">
        <w:t>oje tą</w:t>
      </w:r>
      <w:r>
        <w:t xml:space="preserve"> galima pad</w:t>
      </w:r>
      <w:r w:rsidR="00334116">
        <w:t xml:space="preserve">aryti per </w:t>
      </w:r>
      <w:proofErr w:type="spellStart"/>
      <w:r w:rsidR="00334116">
        <w:t>pip</w:t>
      </w:r>
      <w:proofErr w:type="spellEnd"/>
      <w:r w:rsidR="00334116">
        <w:t xml:space="preserve"> modulių tvarkyklę. Visi reikalavimai programai surašyti faile </w:t>
      </w:r>
      <w:r w:rsidR="00334116">
        <w:rPr>
          <w:i/>
        </w:rPr>
        <w:t>requirements.txt</w:t>
      </w:r>
      <w:r w:rsidR="00334116">
        <w:t>. Pavyzdys:</w:t>
      </w:r>
    </w:p>
    <w:p w14:paraId="0D580989" w14:textId="77777777" w:rsidR="00334116" w:rsidRPr="00334116" w:rsidRDefault="00334116" w:rsidP="00334116">
      <w:pPr>
        <w:ind w:firstLine="0"/>
      </w:pPr>
      <w:r>
        <w:rPr>
          <w:noProof/>
        </w:rPr>
        <w:drawing>
          <wp:anchor distT="0" distB="0" distL="114300" distR="114300" simplePos="0" relativeHeight="251659264" behindDoc="1" locked="0" layoutInCell="1" allowOverlap="1" wp14:anchorId="79A097C0" wp14:editId="20EAA992">
            <wp:simplePos x="0" y="0"/>
            <wp:positionH relativeFrom="column">
              <wp:posOffset>705301</wp:posOffset>
            </wp:positionH>
            <wp:positionV relativeFrom="paragraph">
              <wp:posOffset>131593</wp:posOffset>
            </wp:positionV>
            <wp:extent cx="4591050" cy="330200"/>
            <wp:effectExtent l="0" t="0" r="0" b="0"/>
            <wp:wrapTight wrapText="bothSides">
              <wp:wrapPolygon edited="0">
                <wp:start x="0" y="0"/>
                <wp:lineTo x="0" y="19938"/>
                <wp:lineTo x="21510" y="19938"/>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33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289D7" w14:textId="77777777" w:rsidR="000A1576" w:rsidRPr="000A1576" w:rsidRDefault="000A1576" w:rsidP="000A1576"/>
    <w:p w14:paraId="161EB202" w14:textId="77777777" w:rsidR="000A1576" w:rsidRDefault="00334116" w:rsidP="00406259">
      <w:pPr>
        <w:ind w:firstLine="0"/>
      </w:pPr>
      <w:r>
        <w:rPr>
          <w:noProof/>
        </w:rPr>
        <mc:AlternateContent>
          <mc:Choice Requires="wps">
            <w:drawing>
              <wp:anchor distT="0" distB="0" distL="114300" distR="114300" simplePos="0" relativeHeight="251661312" behindDoc="1" locked="0" layoutInCell="1" allowOverlap="1" wp14:anchorId="65781396" wp14:editId="4A94619F">
                <wp:simplePos x="0" y="0"/>
                <wp:positionH relativeFrom="column">
                  <wp:posOffset>705485</wp:posOffset>
                </wp:positionH>
                <wp:positionV relativeFrom="paragraph">
                  <wp:posOffset>146050</wp:posOffset>
                </wp:positionV>
                <wp:extent cx="4591050" cy="161925"/>
                <wp:effectExtent l="0" t="0" r="0" b="9525"/>
                <wp:wrapTight wrapText="bothSides">
                  <wp:wrapPolygon edited="0">
                    <wp:start x="0" y="0"/>
                    <wp:lineTo x="0" y="20329"/>
                    <wp:lineTo x="21510" y="20329"/>
                    <wp:lineTo x="2151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591050" cy="161925"/>
                        </a:xfrm>
                        <a:prstGeom prst="rect">
                          <a:avLst/>
                        </a:prstGeom>
                        <a:solidFill>
                          <a:prstClr val="white"/>
                        </a:solidFill>
                        <a:ln>
                          <a:noFill/>
                        </a:ln>
                      </wps:spPr>
                      <wps:txbx>
                        <w:txbxContent>
                          <w:p w14:paraId="59A3D0A5" w14:textId="77777777" w:rsidR="00334116" w:rsidRPr="00943460" w:rsidRDefault="00334116" w:rsidP="00334116">
                            <w:pPr>
                              <w:pStyle w:val="Caption"/>
                              <w:jc w:val="center"/>
                              <w:rPr>
                                <w:noProof/>
                              </w:rPr>
                            </w:pPr>
                            <w:r>
                              <w:t xml:space="preserve">Pav </w:t>
                            </w:r>
                            <w:r>
                              <w:fldChar w:fldCharType="begin"/>
                            </w:r>
                            <w:r>
                              <w:instrText xml:space="preserve"> SEQ Pav_ \* ARABIC </w:instrText>
                            </w:r>
                            <w:r>
                              <w:fldChar w:fldCharType="separate"/>
                            </w:r>
                            <w:r w:rsidR="007135EB">
                              <w:rPr>
                                <w:noProof/>
                              </w:rPr>
                              <w:t>1</w:t>
                            </w:r>
                            <w:r>
                              <w:fldChar w:fldCharType="end"/>
                            </w:r>
                            <w:r>
                              <w:t xml:space="preserve">. </w:t>
                            </w:r>
                            <w:proofErr w:type="spellStart"/>
                            <w:r>
                              <w:t>Paketų</w:t>
                            </w:r>
                            <w:proofErr w:type="spellEnd"/>
                            <w:r>
                              <w:t xml:space="preserve"> </w:t>
                            </w:r>
                            <w:proofErr w:type="spellStart"/>
                            <w:r>
                              <w:t>diegimas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683EEB" id="_x0000_t202" coordsize="21600,21600" o:spt="202" path="m,l,21600r21600,l21600,xe">
                <v:stroke joinstyle="miter"/>
                <v:path gradientshapeok="t" o:connecttype="rect"/>
              </v:shapetype>
              <v:shape id="Text Box 4" o:spid="_x0000_s1026" type="#_x0000_t202" style="position:absolute;left:0;text-align:left;margin-left:55.55pt;margin-top:11.5pt;width:361.5pt;height:12.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" stroked="f">
                <v:textbox inset="0,0,0,0">
                  <w:txbxContent>
                    <w:p w:rsidR="00334116" w:rsidRPr="00943460" w:rsidRDefault="00334116" w:rsidP="00334116">
                      <w:pPr>
                        <w:pStyle w:val="Caption"/>
                        <w:jc w:val="center"/>
                        <w:rPr>
                          <w:noProof/>
                        </w:rPr>
                      </w:pPr>
                      <w:r>
                        <w:t>Pav</w:t>
                      </w:r>
                      <w:r>
                        <w:t xml:space="preserve"> </w:t>
                      </w:r>
                      <w:r>
                        <w:fldChar w:fldCharType="begin"/>
                      </w:r>
                      <w:r>
                        <w:instrText xml:space="preserve"> SEQ Pav_ \* ARABIC </w:instrText>
                      </w:r>
                      <w:r>
                        <w:fldChar w:fldCharType="separate"/>
                      </w:r>
                      <w:r w:rsidR="007135EB">
                        <w:rPr>
                          <w:noProof/>
                        </w:rPr>
                        <w:t>1</w:t>
                      </w:r>
                      <w:r>
                        <w:fldChar w:fldCharType="end"/>
                      </w:r>
                      <w:r>
                        <w:t xml:space="preserve">. </w:t>
                      </w:r>
                      <w:r>
                        <w:t>Paketų diegimas</w:t>
                      </w:r>
                    </w:p>
                  </w:txbxContent>
                </v:textbox>
                <w10:wrap type="tight"/>
              </v:shape>
            </w:pict>
          </mc:Fallback>
        </mc:AlternateContent>
      </w:r>
    </w:p>
    <w:p w14:paraId="329FB358" w14:textId="77777777" w:rsidR="000743A2" w:rsidRDefault="000743A2" w:rsidP="000743A2"/>
    <w:p w14:paraId="33B00EC9" w14:textId="77777777" w:rsidR="00334116" w:rsidRDefault="00334116" w:rsidP="00334116">
      <w:r>
        <w:t xml:space="preserve">Jeigu visi paketai </w:t>
      </w:r>
      <w:r w:rsidR="00A14621">
        <w:t>instaliuojasi</w:t>
      </w:r>
      <w:r>
        <w:t xml:space="preserve"> sėkmingai, galima tęsti diegimą, jei ne –  programa gali </w:t>
      </w:r>
      <w:proofErr w:type="spellStart"/>
      <w:r>
        <w:t>funkciuonuoti</w:t>
      </w:r>
      <w:proofErr w:type="spellEnd"/>
      <w:r>
        <w:t xml:space="preserve"> neteisingai arba iš viso neveikti.</w:t>
      </w:r>
    </w:p>
    <w:p w14:paraId="04340A5E" w14:textId="77777777" w:rsidR="00334116" w:rsidRPr="00334116" w:rsidRDefault="00334116" w:rsidP="00334116">
      <w:pPr>
        <w:ind w:firstLine="0"/>
      </w:pPr>
      <w:r>
        <w:t xml:space="preserve">Kadangi analizatorius naudoja </w:t>
      </w:r>
      <w:proofErr w:type="spellStart"/>
      <w:r>
        <w:rPr>
          <w:i/>
        </w:rPr>
        <w:t>Aerospike</w:t>
      </w:r>
      <w:proofErr w:type="spellEnd"/>
      <w:r>
        <w:t xml:space="preserve"> duomenų bazę charakteristikų saugojimui, reikia lokaliai įsidiegti arba naudoti turimą duomenų bazės serverį. Informaciją apie instaliaciją </w:t>
      </w:r>
      <w:proofErr w:type="spellStart"/>
      <w:r>
        <w:t>Ubuntu</w:t>
      </w:r>
      <w:proofErr w:type="spellEnd"/>
      <w:r>
        <w:t xml:space="preserve"> galite rasti čia: </w:t>
      </w:r>
      <w:hyperlink r:id="rId14" w:history="1">
        <w:r w:rsidRPr="009F48A1">
          <w:rPr>
            <w:rStyle w:val="Hyperlink"/>
          </w:rPr>
          <w:t>https://www.aerospike.com/docs/operations/install/linux/ubuntu</w:t>
        </w:r>
      </w:hyperlink>
    </w:p>
    <w:p w14:paraId="5B7E675A" w14:textId="77777777" w:rsidR="00334116" w:rsidRDefault="00334116" w:rsidP="00DB79CA">
      <w:pPr>
        <w:ind w:firstLine="0"/>
        <w:jc w:val="left"/>
      </w:pPr>
    </w:p>
    <w:p w14:paraId="1B4FD22C" w14:textId="77777777" w:rsidR="00334116" w:rsidRDefault="00A14621" w:rsidP="00DB79CA">
      <w:pPr>
        <w:ind w:firstLine="0"/>
        <w:jc w:val="left"/>
      </w:pPr>
      <w:r>
        <w:rPr>
          <w:noProof/>
        </w:rPr>
        <w:lastRenderedPageBreak/>
        <w:drawing>
          <wp:anchor distT="0" distB="0" distL="114300" distR="114300" simplePos="0" relativeHeight="251663360" behindDoc="0" locked="0" layoutInCell="1" allowOverlap="1" wp14:anchorId="3971DB77" wp14:editId="5FFD41BD">
            <wp:simplePos x="0" y="0"/>
            <wp:positionH relativeFrom="column">
              <wp:posOffset>1955165</wp:posOffset>
            </wp:positionH>
            <wp:positionV relativeFrom="paragraph">
              <wp:posOffset>326390</wp:posOffset>
            </wp:positionV>
            <wp:extent cx="2101850" cy="678815"/>
            <wp:effectExtent l="0" t="0" r="0" b="6985"/>
            <wp:wrapThrough wrapText="bothSides">
              <wp:wrapPolygon edited="0">
                <wp:start x="0" y="0"/>
                <wp:lineTo x="0" y="21216"/>
                <wp:lineTo x="21339" y="21216"/>
                <wp:lineTo x="213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1850" cy="67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116">
        <w:t xml:space="preserve">Jeigu serveris veikia kitame kompiuteryje, programos </w:t>
      </w:r>
      <w:proofErr w:type="spellStart"/>
      <w:r w:rsidR="00334116">
        <w:rPr>
          <w:i/>
        </w:rPr>
        <w:t>configuration</w:t>
      </w:r>
      <w:proofErr w:type="spellEnd"/>
      <w:r w:rsidR="00334116">
        <w:t xml:space="preserve"> aplanko </w:t>
      </w:r>
      <w:proofErr w:type="spellStart"/>
      <w:r w:rsidR="00334116">
        <w:rPr>
          <w:i/>
        </w:rPr>
        <w:t>scriptConfig.yaml</w:t>
      </w:r>
      <w:proofErr w:type="spellEnd"/>
      <w:r w:rsidR="00334116">
        <w:t xml:space="preserve"> faile galima nurodyti prisijungimo prie duomenų bazės informaciją:</w:t>
      </w:r>
    </w:p>
    <w:p w14:paraId="603E99BB" w14:textId="77777777" w:rsidR="00334116" w:rsidRDefault="00334116" w:rsidP="00DB79CA">
      <w:pPr>
        <w:ind w:firstLine="0"/>
        <w:jc w:val="left"/>
      </w:pPr>
    </w:p>
    <w:p w14:paraId="5C9C7A2B" w14:textId="77777777" w:rsidR="00334116" w:rsidRDefault="00334116" w:rsidP="00DB79CA">
      <w:pPr>
        <w:ind w:firstLine="0"/>
        <w:jc w:val="left"/>
      </w:pPr>
    </w:p>
    <w:p w14:paraId="7A079849" w14:textId="77777777" w:rsidR="00334116" w:rsidRDefault="00334116" w:rsidP="00DB79CA">
      <w:pPr>
        <w:ind w:firstLine="0"/>
        <w:jc w:val="left"/>
      </w:pPr>
    </w:p>
    <w:p w14:paraId="106A3277" w14:textId="77777777" w:rsidR="00334116" w:rsidRDefault="00A14621" w:rsidP="00DB79CA">
      <w:pPr>
        <w:ind w:firstLine="0"/>
        <w:jc w:val="left"/>
      </w:pPr>
      <w:r>
        <w:rPr>
          <w:noProof/>
        </w:rPr>
        <mc:AlternateContent>
          <mc:Choice Requires="wps">
            <w:drawing>
              <wp:anchor distT="0" distB="0" distL="114300" distR="114300" simplePos="0" relativeHeight="251665408" behindDoc="0" locked="0" layoutInCell="1" allowOverlap="1" wp14:anchorId="11CFE3E1" wp14:editId="6F65D7A6">
                <wp:simplePos x="0" y="0"/>
                <wp:positionH relativeFrom="column">
                  <wp:posOffset>1922780</wp:posOffset>
                </wp:positionH>
                <wp:positionV relativeFrom="paragraph">
                  <wp:posOffset>162757</wp:posOffset>
                </wp:positionV>
                <wp:extent cx="2101850" cy="198755"/>
                <wp:effectExtent l="0" t="0" r="0" b="0"/>
                <wp:wrapThrough wrapText="bothSides">
                  <wp:wrapPolygon edited="0">
                    <wp:start x="0" y="0"/>
                    <wp:lineTo x="0" y="18633"/>
                    <wp:lineTo x="21339" y="18633"/>
                    <wp:lineTo x="21339"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01850" cy="198755"/>
                        </a:xfrm>
                        <a:prstGeom prst="rect">
                          <a:avLst/>
                        </a:prstGeom>
                        <a:solidFill>
                          <a:prstClr val="white"/>
                        </a:solidFill>
                        <a:ln>
                          <a:noFill/>
                        </a:ln>
                      </wps:spPr>
                      <wps:txbx>
                        <w:txbxContent>
                          <w:p w14:paraId="0EE574EB" w14:textId="77777777" w:rsidR="00334116" w:rsidRPr="00941626" w:rsidRDefault="00334116" w:rsidP="00334116">
                            <w:pPr>
                              <w:pStyle w:val="Caption"/>
                              <w:rPr>
                                <w:noProof/>
                              </w:rPr>
                            </w:pPr>
                            <w:r>
                              <w:t xml:space="preserve">Pav </w:t>
                            </w:r>
                            <w:r>
                              <w:fldChar w:fldCharType="begin"/>
                            </w:r>
                            <w:r>
                              <w:instrText xml:space="preserve"> SEQ Pav_ \* ARABIC </w:instrText>
                            </w:r>
                            <w:r>
                              <w:fldChar w:fldCharType="separate"/>
                            </w:r>
                            <w:r w:rsidR="007135EB">
                              <w:rPr>
                                <w:noProof/>
                              </w:rPr>
                              <w:t>2</w:t>
                            </w:r>
                            <w:r>
                              <w:fldChar w:fldCharType="end"/>
                            </w:r>
                            <w:r>
                              <w:t xml:space="preserve">. </w:t>
                            </w:r>
                            <w:proofErr w:type="spellStart"/>
                            <w:r>
                              <w:t>Duomenų</w:t>
                            </w:r>
                            <w:proofErr w:type="spellEnd"/>
                            <w:r>
                              <w:t xml:space="preserve"> </w:t>
                            </w:r>
                            <w:proofErr w:type="spellStart"/>
                            <w:r>
                              <w:t>bazės</w:t>
                            </w:r>
                            <w:proofErr w:type="spellEnd"/>
                            <w:r>
                              <w:t xml:space="preserve"> </w:t>
                            </w:r>
                            <w:proofErr w:type="spellStart"/>
                            <w:r>
                              <w:t>konfigūracija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01A93" id="Text Box 2" o:spid="_x0000_s1027" type="#_x0000_t202" style="position:absolute;margin-left:151.4pt;margin-top:12.8pt;width:165.5pt;height:1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" stroked="f">
                <v:textbox inset="0,0,0,0">
                  <w:txbxContent>
                    <w:p w:rsidR="00334116" w:rsidRPr="00941626" w:rsidRDefault="00334116" w:rsidP="00334116">
                      <w:pPr>
                        <w:pStyle w:val="Caption"/>
                        <w:rPr>
                          <w:noProof/>
                        </w:rPr>
                      </w:pPr>
                      <w:r>
                        <w:t>P</w:t>
                      </w:r>
                      <w:r>
                        <w:t>av</w:t>
                      </w:r>
                      <w:r>
                        <w:t xml:space="preserve"> </w:t>
                      </w:r>
                      <w:r>
                        <w:fldChar w:fldCharType="begin"/>
                      </w:r>
                      <w:r>
                        <w:instrText xml:space="preserve"> SEQ Pav_ \* ARABIC </w:instrText>
                      </w:r>
                      <w:r>
                        <w:fldChar w:fldCharType="separate"/>
                      </w:r>
                      <w:r w:rsidR="007135EB">
                        <w:rPr>
                          <w:noProof/>
                        </w:rPr>
                        <w:t>2</w:t>
                      </w:r>
                      <w:r>
                        <w:fldChar w:fldCharType="end"/>
                      </w:r>
                      <w:r>
                        <w:t>. Duomenų bazės konfigūracija</w:t>
                      </w:r>
                    </w:p>
                  </w:txbxContent>
                </v:textbox>
                <w10:wrap type="through"/>
              </v:shape>
            </w:pict>
          </mc:Fallback>
        </mc:AlternateContent>
      </w:r>
    </w:p>
    <w:p w14:paraId="551EC224" w14:textId="77777777" w:rsidR="00334116" w:rsidRDefault="00334116" w:rsidP="00DB79CA">
      <w:pPr>
        <w:ind w:firstLine="0"/>
        <w:jc w:val="left"/>
      </w:pPr>
    </w:p>
    <w:p w14:paraId="180AC0CA" w14:textId="77777777" w:rsidR="00334116" w:rsidRPr="00334116" w:rsidRDefault="00A14621" w:rsidP="00DB79CA">
      <w:pPr>
        <w:ind w:firstLine="0"/>
        <w:jc w:val="left"/>
      </w:pPr>
      <w:r>
        <w:rPr>
          <w:noProof/>
        </w:rPr>
        <mc:AlternateContent>
          <mc:Choice Requires="wps">
            <w:drawing>
              <wp:anchor distT="0" distB="0" distL="114300" distR="114300" simplePos="0" relativeHeight="251668480" behindDoc="1" locked="0" layoutInCell="1" allowOverlap="1" wp14:anchorId="310EDBE3" wp14:editId="2216728D">
                <wp:simplePos x="0" y="0"/>
                <wp:positionH relativeFrom="column">
                  <wp:posOffset>776605</wp:posOffset>
                </wp:positionH>
                <wp:positionV relativeFrom="paragraph">
                  <wp:posOffset>1100455</wp:posOffset>
                </wp:positionV>
                <wp:extent cx="39846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984625" cy="635"/>
                        </a:xfrm>
                        <a:prstGeom prst="rect">
                          <a:avLst/>
                        </a:prstGeom>
                        <a:solidFill>
                          <a:prstClr val="white"/>
                        </a:solidFill>
                        <a:ln>
                          <a:noFill/>
                        </a:ln>
                      </wps:spPr>
                      <wps:txbx>
                        <w:txbxContent>
                          <w:p w14:paraId="3B4601B7" w14:textId="77777777" w:rsidR="00A14621" w:rsidRPr="00EB7FF6" w:rsidRDefault="00A14621" w:rsidP="00A14621">
                            <w:pPr>
                              <w:pStyle w:val="Caption"/>
                              <w:jc w:val="center"/>
                              <w:rPr>
                                <w:rFonts w:ascii="Times New Roman" w:eastAsia="Times New Roman" w:hAnsi="Times New Roman" w:cs="Times New Roman"/>
                                <w:noProof/>
                                <w:szCs w:val="20"/>
                                <w:lang w:val="lt-LT"/>
                              </w:rPr>
                            </w:pPr>
                            <w:r>
                              <w:t xml:space="preserve">Pav </w:t>
                            </w:r>
                            <w:r w:rsidR="007F1B1E">
                              <w:rPr>
                                <w:noProof/>
                              </w:rPr>
                              <w:fldChar w:fldCharType="begin"/>
                            </w:r>
                            <w:r w:rsidR="007F1B1E">
                              <w:rPr>
                                <w:noProof/>
                              </w:rPr>
                              <w:instrText xml:space="preserve"> SEQ Pav_ \* ARABIC </w:instrText>
                            </w:r>
                            <w:r w:rsidR="007F1B1E">
                              <w:rPr>
                                <w:noProof/>
                              </w:rPr>
                              <w:fldChar w:fldCharType="separate"/>
                            </w:r>
                            <w:r w:rsidR="007135EB">
                              <w:rPr>
                                <w:noProof/>
                              </w:rPr>
                              <w:t>3</w:t>
                            </w:r>
                            <w:r w:rsidR="007F1B1E">
                              <w:rPr>
                                <w:noProof/>
                              </w:rPr>
                              <w:fldChar w:fldCharType="end"/>
                            </w:r>
                            <w:r>
                              <w:t xml:space="preserve">. Aerospike </w:t>
                            </w:r>
                            <w:proofErr w:type="spellStart"/>
                            <w:r>
                              <w:t>konfigūracija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4F345" id="Text Box 5" o:spid="_x0000_s1028" type="#_x0000_t202" style="position:absolute;margin-left:61.15pt;margin-top:86.65pt;width:313.7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" stroked="f">
                <v:textbox style="mso-fit-shape-to-text:t" inset="0,0,0,0">
                  <w:txbxContent>
                    <w:p w:rsidR="00A14621" w:rsidRPr="00EB7FF6" w:rsidRDefault="00A14621" w:rsidP="00A14621">
                      <w:pPr>
                        <w:pStyle w:val="Caption"/>
                        <w:jc w:val="center"/>
                        <w:rPr>
                          <w:rFonts w:ascii="Times New Roman" w:eastAsia="Times New Roman" w:hAnsi="Times New Roman" w:cs="Times New Roman"/>
                          <w:noProof/>
                          <w:szCs w:val="20"/>
                          <w:lang w:val="lt-LT"/>
                        </w:rPr>
                      </w:pPr>
                      <w:r>
                        <w:t xml:space="preserve">Pav </w:t>
                      </w:r>
                      <w:fldSimple w:instr=" SEQ Pav_ \* ARABIC ">
                        <w:r w:rsidR="007135EB">
                          <w:rPr>
                            <w:noProof/>
                          </w:rPr>
                          <w:t>3</w:t>
                        </w:r>
                      </w:fldSimple>
                      <w:r>
                        <w:t>. Aerospike konfigūracija</w:t>
                      </w:r>
                    </w:p>
                  </w:txbxContent>
                </v:textbox>
                <w10:wrap type="tight"/>
              </v:shape>
            </w:pict>
          </mc:Fallback>
        </mc:AlternateContent>
      </w:r>
      <w:r>
        <w:rPr>
          <w:noProof/>
        </w:rPr>
        <w:drawing>
          <wp:anchor distT="0" distB="0" distL="114300" distR="114300" simplePos="0" relativeHeight="251666432" behindDoc="1" locked="0" layoutInCell="1" allowOverlap="1" wp14:anchorId="523551F4" wp14:editId="6295E976">
            <wp:simplePos x="0" y="0"/>
            <wp:positionH relativeFrom="column">
              <wp:posOffset>777003</wp:posOffset>
            </wp:positionH>
            <wp:positionV relativeFrom="paragraph">
              <wp:posOffset>596</wp:posOffset>
            </wp:positionV>
            <wp:extent cx="3984625" cy="1043542"/>
            <wp:effectExtent l="0" t="0" r="0" b="4445"/>
            <wp:wrapTight wrapText="bothSides">
              <wp:wrapPolygon edited="0">
                <wp:start x="0" y="0"/>
                <wp:lineTo x="0" y="21298"/>
                <wp:lineTo x="21480" y="21298"/>
                <wp:lineTo x="2148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84625" cy="10435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92B376" w14:textId="77777777" w:rsidR="00334116" w:rsidRDefault="00334116" w:rsidP="00DB79CA">
      <w:pPr>
        <w:ind w:firstLine="0"/>
        <w:jc w:val="left"/>
      </w:pPr>
    </w:p>
    <w:p w14:paraId="69FBAAE7" w14:textId="77777777" w:rsidR="00A14621" w:rsidRDefault="00A14621" w:rsidP="00DB79CA">
      <w:pPr>
        <w:ind w:firstLine="0"/>
        <w:jc w:val="left"/>
      </w:pPr>
    </w:p>
    <w:p w14:paraId="76D855A1" w14:textId="77777777" w:rsidR="00A14621" w:rsidRPr="00A14621" w:rsidRDefault="00A14621" w:rsidP="00A14621"/>
    <w:p w14:paraId="6459E90A" w14:textId="77777777" w:rsidR="00A14621" w:rsidRPr="00A14621" w:rsidRDefault="00A14621" w:rsidP="00A14621"/>
    <w:p w14:paraId="684DFFAB" w14:textId="77777777" w:rsidR="00A14621" w:rsidRPr="00A14621" w:rsidRDefault="00A14621" w:rsidP="00A14621"/>
    <w:p w14:paraId="13563790" w14:textId="77777777" w:rsidR="00A14621" w:rsidRPr="00A14621" w:rsidRDefault="00A14621" w:rsidP="00A14621"/>
    <w:p w14:paraId="6D9E4D20" w14:textId="77777777" w:rsidR="00A14621" w:rsidRPr="00A14621" w:rsidRDefault="00A14621" w:rsidP="00A14621"/>
    <w:p w14:paraId="6D01BF35" w14:textId="77777777" w:rsidR="00A14621" w:rsidRDefault="00A14621" w:rsidP="00A14621"/>
    <w:p w14:paraId="77113462" w14:textId="77777777" w:rsidR="00A14621" w:rsidRDefault="00A14621" w:rsidP="00A14621">
      <w:r>
        <w:t xml:space="preserve">Analizatorius naudoja įvardintą </w:t>
      </w:r>
      <w:proofErr w:type="spellStart"/>
      <w:r>
        <w:rPr>
          <w:i/>
        </w:rPr>
        <w:t>Aerospike</w:t>
      </w:r>
      <w:proofErr w:type="spellEnd"/>
      <w:r>
        <w:t xml:space="preserve"> duomenų bazės </w:t>
      </w:r>
      <w:proofErr w:type="spellStart"/>
      <w:r>
        <w:rPr>
          <w:i/>
        </w:rPr>
        <w:t>namespace</w:t>
      </w:r>
      <w:proofErr w:type="spellEnd"/>
      <w:r>
        <w:t xml:space="preserve"> su tam tikra konfigūracija. Aukščiau parodyta informacija yra iš </w:t>
      </w:r>
      <w:r w:rsidRPr="00A14621">
        <w:rPr>
          <w:i/>
        </w:rPr>
        <w:t>/</w:t>
      </w:r>
      <w:proofErr w:type="spellStart"/>
      <w:r w:rsidRPr="00A14621">
        <w:rPr>
          <w:i/>
        </w:rPr>
        <w:t>etc</w:t>
      </w:r>
      <w:proofErr w:type="spellEnd"/>
      <w:r w:rsidRPr="00A14621">
        <w:rPr>
          <w:i/>
        </w:rPr>
        <w:t>/</w:t>
      </w:r>
      <w:proofErr w:type="spellStart"/>
      <w:r w:rsidRPr="00A14621">
        <w:rPr>
          <w:i/>
        </w:rPr>
        <w:t>aerospike</w:t>
      </w:r>
      <w:proofErr w:type="spellEnd"/>
      <w:r w:rsidRPr="00A14621">
        <w:rPr>
          <w:i/>
        </w:rPr>
        <w:t>/</w:t>
      </w:r>
      <w:proofErr w:type="spellStart"/>
      <w:r w:rsidRPr="00A14621">
        <w:rPr>
          <w:i/>
        </w:rPr>
        <w:t>aerospike.conf</w:t>
      </w:r>
      <w:proofErr w:type="spellEnd"/>
      <w:r>
        <w:t xml:space="preserve"> aplanko aplinkoje, naudotoje programos testavimui. Čia nurodyta bazinė </w:t>
      </w:r>
      <w:proofErr w:type="spellStart"/>
      <w:r>
        <w:rPr>
          <w:i/>
        </w:rPr>
        <w:t>namespace</w:t>
      </w:r>
      <w:proofErr w:type="spellEnd"/>
      <w:r>
        <w:t xml:space="preserve"> informacija, ją galima keisti/papildyti pritaikant atitinkamai platformai.</w:t>
      </w:r>
    </w:p>
    <w:p w14:paraId="6A13959A" w14:textId="77777777" w:rsidR="00A14621" w:rsidRDefault="00A14621" w:rsidP="00A14621"/>
    <w:p w14:paraId="0C5F147B" w14:textId="77777777" w:rsidR="00A14621" w:rsidRDefault="00A14621" w:rsidP="00A14621">
      <w:r>
        <w:t xml:space="preserve">Programinis kodas tinkle būsenai nustatyti </w:t>
      </w:r>
      <w:r>
        <w:rPr>
          <w:i/>
        </w:rPr>
        <w:t>“</w:t>
      </w:r>
      <w:proofErr w:type="spellStart"/>
      <w:r>
        <w:rPr>
          <w:i/>
        </w:rPr>
        <w:t>sniffina</w:t>
      </w:r>
      <w:proofErr w:type="spellEnd"/>
      <w:r>
        <w:rPr>
          <w:i/>
        </w:rPr>
        <w:t xml:space="preserve">” </w:t>
      </w:r>
      <w:r>
        <w:t xml:space="preserve">paketus naudodamas </w:t>
      </w:r>
      <w:proofErr w:type="spellStart"/>
      <w:r>
        <w:rPr>
          <w:i/>
        </w:rPr>
        <w:t>sca</w:t>
      </w:r>
      <w:r w:rsidRPr="009D2BF3">
        <w:rPr>
          <w:i/>
        </w:rPr>
        <w:t>py</w:t>
      </w:r>
      <w:proofErr w:type="spellEnd"/>
      <w:r>
        <w:t xml:space="preserve"> biblioteką, kuri įdiegiama kartu su kitais reikalingais paketais iš </w:t>
      </w:r>
      <w:r>
        <w:rPr>
          <w:i/>
        </w:rPr>
        <w:t>requirements.txt</w:t>
      </w:r>
      <w:r>
        <w:t xml:space="preserve"> failo. Kad analizatorius veiktų teisingai, reikia nurodyti virtualią arba fizinę sąsają, iš kur bus imami paketai. Tai galima padaryti </w:t>
      </w:r>
      <w:proofErr w:type="spellStart"/>
      <w:r>
        <w:rPr>
          <w:i/>
        </w:rPr>
        <w:t>scriptConfig.yaml</w:t>
      </w:r>
      <w:proofErr w:type="spellEnd"/>
      <w:r>
        <w:t xml:space="preserve"> faile, nurodant atitinkamos sąsajos pavadinimą: </w:t>
      </w:r>
    </w:p>
    <w:p w14:paraId="36A17CDD" w14:textId="77777777" w:rsidR="00A14621" w:rsidRDefault="00A14621" w:rsidP="00A14621">
      <w:pPr>
        <w:keepNext/>
        <w:jc w:val="center"/>
      </w:pPr>
      <w:r>
        <w:rPr>
          <w:noProof/>
        </w:rPr>
        <w:drawing>
          <wp:inline distT="0" distB="0" distL="0" distR="0" wp14:anchorId="2C2A3C52" wp14:editId="6B58D134">
            <wp:extent cx="2006600" cy="241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6600" cy="241300"/>
                    </a:xfrm>
                    <a:prstGeom prst="rect">
                      <a:avLst/>
                    </a:prstGeom>
                    <a:noFill/>
                    <a:ln>
                      <a:noFill/>
                    </a:ln>
                  </pic:spPr>
                </pic:pic>
              </a:graphicData>
            </a:graphic>
          </wp:inline>
        </w:drawing>
      </w:r>
    </w:p>
    <w:p w14:paraId="6C3FFD61" w14:textId="77777777" w:rsidR="00A14621" w:rsidRDefault="00111411" w:rsidP="00A14621">
      <w:pPr>
        <w:pStyle w:val="Caption"/>
        <w:jc w:val="center"/>
      </w:pPr>
      <w:r>
        <w:t>Pav</w:t>
      </w:r>
      <w:r w:rsidR="00A14621">
        <w:t xml:space="preserve"> </w:t>
      </w:r>
      <w:r w:rsidR="007F1B1E">
        <w:rPr>
          <w:noProof/>
        </w:rPr>
        <w:fldChar w:fldCharType="begin"/>
      </w:r>
      <w:r w:rsidR="007F1B1E">
        <w:rPr>
          <w:noProof/>
        </w:rPr>
        <w:instrText xml:space="preserve"> SEQ Pav_ \* ARABIC </w:instrText>
      </w:r>
      <w:r w:rsidR="007F1B1E">
        <w:rPr>
          <w:noProof/>
        </w:rPr>
        <w:fldChar w:fldCharType="separate"/>
      </w:r>
      <w:r w:rsidR="007135EB">
        <w:rPr>
          <w:noProof/>
        </w:rPr>
        <w:t>4</w:t>
      </w:r>
      <w:r w:rsidR="007F1B1E">
        <w:rPr>
          <w:noProof/>
        </w:rPr>
        <w:fldChar w:fldCharType="end"/>
      </w:r>
      <w:r w:rsidR="00A14621">
        <w:t xml:space="preserve">. </w:t>
      </w:r>
      <w:proofErr w:type="spellStart"/>
      <w:r w:rsidR="00A14621">
        <w:t>Sąsajos</w:t>
      </w:r>
      <w:proofErr w:type="spellEnd"/>
      <w:r w:rsidR="00A14621">
        <w:t xml:space="preserve"> </w:t>
      </w:r>
      <w:proofErr w:type="spellStart"/>
      <w:r w:rsidR="00A14621">
        <w:t>konfigūracija</w:t>
      </w:r>
      <w:proofErr w:type="spellEnd"/>
    </w:p>
    <w:p w14:paraId="6DE85CEF" w14:textId="77777777" w:rsidR="00A14621" w:rsidRDefault="00111411" w:rsidP="00111411">
      <w:pPr>
        <w:ind w:firstLine="0"/>
        <w:rPr>
          <w:i/>
        </w:rPr>
      </w:pPr>
      <w:r>
        <w:t xml:space="preserve">Analizatorius suteikia galimybę paleisti pasirinktą </w:t>
      </w:r>
      <w:proofErr w:type="spellStart"/>
      <w:r>
        <w:rPr>
          <w:i/>
        </w:rPr>
        <w:t>skriptą</w:t>
      </w:r>
      <w:proofErr w:type="spellEnd"/>
      <w:r>
        <w:rPr>
          <w:i/>
        </w:rPr>
        <w:t xml:space="preserve">, </w:t>
      </w:r>
      <w:r>
        <w:t xml:space="preserve">kai tinklo būsena tam tikrą laiką signalizuoja ataką. Nustatymus, kada tiksliai vykdyti, kur </w:t>
      </w:r>
      <w:proofErr w:type="spellStart"/>
      <w:r>
        <w:rPr>
          <w:i/>
        </w:rPr>
        <w:t>skriptai</w:t>
      </w:r>
      <w:proofErr w:type="spellEnd"/>
      <w:r>
        <w:t xml:space="preserve"> yra kompiuteryje galite rasti </w:t>
      </w:r>
      <w:proofErr w:type="spellStart"/>
      <w:r>
        <w:rPr>
          <w:i/>
        </w:rPr>
        <w:t>scriptConfig.yaml</w:t>
      </w:r>
      <w:proofErr w:type="spellEnd"/>
      <w:r>
        <w:rPr>
          <w:i/>
        </w:rPr>
        <w:t>.</w:t>
      </w:r>
    </w:p>
    <w:p w14:paraId="06422FD8" w14:textId="77777777" w:rsidR="00111411" w:rsidRDefault="00111411" w:rsidP="00111411">
      <w:pPr>
        <w:keepNext/>
        <w:ind w:firstLine="0"/>
        <w:jc w:val="center"/>
      </w:pPr>
      <w:r>
        <w:rPr>
          <w:noProof/>
        </w:rPr>
        <w:drawing>
          <wp:inline distT="0" distB="0" distL="0" distR="0" wp14:anchorId="495EB9AB" wp14:editId="52059FAD">
            <wp:extent cx="4495800" cy="965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965200"/>
                    </a:xfrm>
                    <a:prstGeom prst="rect">
                      <a:avLst/>
                    </a:prstGeom>
                    <a:noFill/>
                    <a:ln>
                      <a:noFill/>
                    </a:ln>
                  </pic:spPr>
                </pic:pic>
              </a:graphicData>
            </a:graphic>
          </wp:inline>
        </w:drawing>
      </w:r>
    </w:p>
    <w:p w14:paraId="34321E0D" w14:textId="77777777" w:rsidR="00111411" w:rsidRPr="00A14621" w:rsidRDefault="00111411" w:rsidP="00111411">
      <w:pPr>
        <w:pStyle w:val="Caption"/>
        <w:jc w:val="center"/>
      </w:pPr>
      <w:r>
        <w:t xml:space="preserve">Pav </w:t>
      </w:r>
      <w:r w:rsidR="007F1B1E">
        <w:rPr>
          <w:noProof/>
        </w:rPr>
        <w:fldChar w:fldCharType="begin"/>
      </w:r>
      <w:r w:rsidR="007F1B1E">
        <w:rPr>
          <w:noProof/>
        </w:rPr>
        <w:instrText xml:space="preserve"> SEQ Pav_ \* ARABIC </w:instrText>
      </w:r>
      <w:r w:rsidR="007F1B1E">
        <w:rPr>
          <w:noProof/>
        </w:rPr>
        <w:fldChar w:fldCharType="separate"/>
      </w:r>
      <w:r w:rsidR="007135EB">
        <w:rPr>
          <w:noProof/>
        </w:rPr>
        <w:t>5</w:t>
      </w:r>
      <w:r w:rsidR="007F1B1E">
        <w:rPr>
          <w:noProof/>
        </w:rPr>
        <w:fldChar w:fldCharType="end"/>
      </w:r>
      <w:r>
        <w:t xml:space="preserve">. </w:t>
      </w:r>
      <w:proofErr w:type="spellStart"/>
      <w:r>
        <w:t>Skripto</w:t>
      </w:r>
      <w:proofErr w:type="spellEnd"/>
      <w:r>
        <w:t xml:space="preserve"> </w:t>
      </w:r>
      <w:proofErr w:type="spellStart"/>
      <w:r>
        <w:t>konfigūracija</w:t>
      </w:r>
      <w:proofErr w:type="spellEnd"/>
    </w:p>
    <w:p w14:paraId="01B7B57D" w14:textId="77777777" w:rsidR="00E1708F" w:rsidRDefault="00E1708F" w:rsidP="00E1708F">
      <w:pPr>
        <w:ind w:firstLine="0"/>
      </w:pPr>
      <w:r>
        <w:rPr>
          <w:noProof/>
          <w:lang w:val="en-US"/>
        </w:rPr>
        <w:drawing>
          <wp:anchor distT="0" distB="0" distL="114300" distR="114300" simplePos="0" relativeHeight="251669504" behindDoc="1" locked="0" layoutInCell="1" allowOverlap="1" wp14:anchorId="3CCB7F6C" wp14:editId="65E42853">
            <wp:simplePos x="0" y="0"/>
            <wp:positionH relativeFrom="column">
              <wp:posOffset>1269221</wp:posOffset>
            </wp:positionH>
            <wp:positionV relativeFrom="paragraph">
              <wp:posOffset>225425</wp:posOffset>
            </wp:positionV>
            <wp:extent cx="3690620" cy="1231900"/>
            <wp:effectExtent l="0" t="0" r="508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0620" cy="1231900"/>
                    </a:xfrm>
                    <a:prstGeom prst="rect">
                      <a:avLst/>
                    </a:prstGeom>
                    <a:noFill/>
                    <a:ln>
                      <a:noFill/>
                    </a:ln>
                  </pic:spPr>
                </pic:pic>
              </a:graphicData>
            </a:graphic>
            <wp14:sizeRelH relativeFrom="page">
              <wp14:pctWidth>0</wp14:pctWidth>
            </wp14:sizeRelH>
            <wp14:sizeRelV relativeFrom="page">
              <wp14:pctHeight>0</wp14:pctHeight>
            </wp14:sizeRelV>
          </wp:anchor>
        </w:drawing>
      </w:r>
      <w:r>
        <w:t>Programos paleidimas vykdomas iš katalogo, kur yra programinis kodas, arba nurodant absoliutų kelią. Pavyzdys:</w:t>
      </w:r>
    </w:p>
    <w:p w14:paraId="7FBA2AF0" w14:textId="77777777" w:rsidR="00E1708F" w:rsidRDefault="00E1708F" w:rsidP="00E1708F">
      <w:pPr>
        <w:pStyle w:val="Caption"/>
        <w:jc w:val="center"/>
      </w:pPr>
      <w:r>
        <w:t xml:space="preserve">Pav </w:t>
      </w:r>
      <w:r w:rsidR="007F1B1E">
        <w:rPr>
          <w:noProof/>
        </w:rPr>
        <w:fldChar w:fldCharType="begin"/>
      </w:r>
      <w:r w:rsidR="007F1B1E">
        <w:rPr>
          <w:noProof/>
        </w:rPr>
        <w:instrText xml:space="preserve"> SEQ Pav_ \* ARABIC </w:instrText>
      </w:r>
      <w:r w:rsidR="007F1B1E">
        <w:rPr>
          <w:noProof/>
        </w:rPr>
        <w:fldChar w:fldCharType="separate"/>
      </w:r>
      <w:r w:rsidR="007135EB">
        <w:rPr>
          <w:noProof/>
        </w:rPr>
        <w:t>6</w:t>
      </w:r>
      <w:r w:rsidR="007F1B1E">
        <w:rPr>
          <w:noProof/>
        </w:rPr>
        <w:fldChar w:fldCharType="end"/>
      </w:r>
      <w:r>
        <w:t xml:space="preserve">. </w:t>
      </w:r>
      <w:proofErr w:type="spellStart"/>
      <w:r>
        <w:t>Programos</w:t>
      </w:r>
      <w:proofErr w:type="spellEnd"/>
      <w:r>
        <w:t xml:space="preserve"> </w:t>
      </w:r>
      <w:proofErr w:type="spellStart"/>
      <w:r>
        <w:t>paleidimas</w:t>
      </w:r>
      <w:proofErr w:type="spellEnd"/>
    </w:p>
    <w:p w14:paraId="240E31AD" w14:textId="77777777" w:rsidR="00111411" w:rsidRDefault="00111411" w:rsidP="00111411">
      <w:pPr>
        <w:ind w:firstLine="0"/>
      </w:pPr>
      <w:r>
        <w:t>Informacija apie programos veikimą galima stebėti</w:t>
      </w:r>
      <w:r>
        <w:rPr>
          <w:i/>
        </w:rPr>
        <w:t xml:space="preserve"> info.log</w:t>
      </w:r>
      <w:r>
        <w:t xml:space="preserve"> bei </w:t>
      </w:r>
      <w:r>
        <w:rPr>
          <w:i/>
        </w:rPr>
        <w:t>error.log</w:t>
      </w:r>
      <w:r>
        <w:t xml:space="preserve"> failuose, esančiuose programos pagrindinio </w:t>
      </w:r>
      <w:proofErr w:type="spellStart"/>
      <w:r>
        <w:t>scripto</w:t>
      </w:r>
      <w:proofErr w:type="spellEnd"/>
      <w:r>
        <w:t xml:space="preserve"> </w:t>
      </w:r>
      <w:r>
        <w:rPr>
          <w:i/>
        </w:rPr>
        <w:t>run_production.py</w:t>
      </w:r>
      <w:r>
        <w:t xml:space="preserve"> aplanke.</w:t>
      </w:r>
    </w:p>
    <w:p w14:paraId="4F948766" w14:textId="77777777" w:rsidR="00111411" w:rsidRPr="00963F8C" w:rsidRDefault="00111411" w:rsidP="00111411">
      <w:pPr>
        <w:ind w:firstLine="0"/>
      </w:pPr>
    </w:p>
    <w:p w14:paraId="101B2DD2" w14:textId="77777777" w:rsidR="00A14621" w:rsidRDefault="00FC545F" w:rsidP="00FC545F">
      <w:pPr>
        <w:ind w:firstLine="0"/>
      </w:pPr>
      <w:r>
        <w:t xml:space="preserve">Vartotojo sąsaja įdiegimo nereikalauja, programa paleidžia GUI </w:t>
      </w:r>
      <w:proofErr w:type="spellStart"/>
      <w:r>
        <w:rPr>
          <w:i/>
        </w:rPr>
        <w:t>web</w:t>
      </w:r>
      <w:proofErr w:type="spellEnd"/>
      <w:r>
        <w:rPr>
          <w:i/>
        </w:rPr>
        <w:t xml:space="preserve"> </w:t>
      </w:r>
      <w:proofErr w:type="spellStart"/>
      <w:r>
        <w:rPr>
          <w:i/>
        </w:rPr>
        <w:t>app</w:t>
      </w:r>
      <w:proofErr w:type="spellEnd"/>
      <w:r>
        <w:t xml:space="preserve"> ant </w:t>
      </w:r>
      <w:r>
        <w:rPr>
          <w:i/>
        </w:rPr>
        <w:t>localhost:3000</w:t>
      </w:r>
      <w:r>
        <w:t xml:space="preserve">, ji gali būti pasiekiama per internetą atlikus </w:t>
      </w:r>
      <w:proofErr w:type="spellStart"/>
      <w:r>
        <w:rPr>
          <w:i/>
        </w:rPr>
        <w:t>port</w:t>
      </w:r>
      <w:proofErr w:type="spellEnd"/>
      <w:r>
        <w:rPr>
          <w:i/>
        </w:rPr>
        <w:t xml:space="preserve"> </w:t>
      </w:r>
      <w:proofErr w:type="spellStart"/>
      <w:r>
        <w:rPr>
          <w:i/>
        </w:rPr>
        <w:t>forward</w:t>
      </w:r>
      <w:proofErr w:type="spellEnd"/>
      <w:r>
        <w:t>.</w:t>
      </w:r>
    </w:p>
    <w:p w14:paraId="7DB99BFD" w14:textId="77777777" w:rsidR="00610FB9" w:rsidRPr="00FC545F" w:rsidRDefault="00610FB9" w:rsidP="00FC545F">
      <w:pPr>
        <w:ind w:firstLine="0"/>
      </w:pPr>
    </w:p>
    <w:p w14:paraId="54A23CC8" w14:textId="77777777" w:rsidR="00610FB9" w:rsidRDefault="00610FB9" w:rsidP="00610FB9">
      <w:pPr>
        <w:pStyle w:val="Heading2"/>
      </w:pPr>
      <w:bookmarkStart w:id="5" w:name="_Toc515389902"/>
      <w:r>
        <w:lastRenderedPageBreak/>
        <w:t>Vartotojo sąsaja</w:t>
      </w:r>
      <w:bookmarkEnd w:id="5"/>
    </w:p>
    <w:p w14:paraId="6F02B8DE" w14:textId="5EE2717F" w:rsidR="00610FB9" w:rsidRPr="007F2D2E" w:rsidRDefault="00610FB9" w:rsidP="00610FB9">
      <w:pPr>
        <w:ind w:firstLine="0"/>
      </w:pPr>
      <w:r>
        <w:t>Šio produkto vartotojo sąsaja yra tik papildomas programinės įran</w:t>
      </w:r>
      <w:r w:rsidR="00E1708F">
        <w:t xml:space="preserve">gos kūrimo proceso produktas, ji </w:t>
      </w:r>
      <w:r>
        <w:t xml:space="preserve"> skirta patogiau st</w:t>
      </w:r>
      <w:r w:rsidR="00C419E8">
        <w:t>e</w:t>
      </w:r>
      <w:bookmarkStart w:id="6" w:name="_GoBack"/>
      <w:bookmarkEnd w:id="6"/>
      <w:r>
        <w:t>bėti, ar programa teisingai funkcionuoja realiu laiku.</w:t>
      </w:r>
      <w:r w:rsidR="007F2D2E">
        <w:t xml:space="preserve"> Vartotojo sąsają sudaro 2 sekcijos: realaus laiko grafikas, </w:t>
      </w:r>
      <w:r w:rsidR="00E1708F">
        <w:t>rodanti</w:t>
      </w:r>
      <w:r w:rsidR="007F2D2E">
        <w:t xml:space="preserve">s dabartines tinklo </w:t>
      </w:r>
      <w:proofErr w:type="spellStart"/>
      <w:r w:rsidR="007F2D2E">
        <w:rPr>
          <w:i/>
        </w:rPr>
        <w:t>traffic</w:t>
      </w:r>
      <w:proofErr w:type="spellEnd"/>
      <w:r w:rsidR="007F2D2E">
        <w:t xml:space="preserve"> charak</w:t>
      </w:r>
      <w:r w:rsidR="00927A91">
        <w:t>teristikas, ir istorijos sekcija</w:t>
      </w:r>
      <w:r w:rsidR="007F2D2E">
        <w:t>, rodanti pa</w:t>
      </w:r>
      <w:r w:rsidR="00365B07">
        <w:t>sirinkto intervalo informaciją.</w:t>
      </w:r>
    </w:p>
    <w:p w14:paraId="567B1249" w14:textId="77777777" w:rsidR="00A14621" w:rsidRDefault="00A14621" w:rsidP="00DB79CA">
      <w:pPr>
        <w:ind w:firstLine="0"/>
        <w:jc w:val="left"/>
      </w:pPr>
    </w:p>
    <w:p w14:paraId="4A795B40" w14:textId="77777777" w:rsidR="00365B07" w:rsidRDefault="00A14621" w:rsidP="00365B07">
      <w:pPr>
        <w:keepNext/>
        <w:tabs>
          <w:tab w:val="left" w:pos="1649"/>
        </w:tabs>
        <w:ind w:firstLine="0"/>
        <w:jc w:val="left"/>
      </w:pPr>
      <w:r>
        <w:tab/>
      </w:r>
      <w:r w:rsidR="00365B07">
        <w:rPr>
          <w:noProof/>
        </w:rPr>
        <w:drawing>
          <wp:inline distT="0" distB="0" distL="0" distR="0" wp14:anchorId="7CEBED09" wp14:editId="01F18043">
            <wp:extent cx="5940425" cy="4108450"/>
            <wp:effectExtent l="0" t="0" r="317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4108450"/>
                    </a:xfrm>
                    <a:prstGeom prst="rect">
                      <a:avLst/>
                    </a:prstGeom>
                    <a:noFill/>
                    <a:ln>
                      <a:noFill/>
                    </a:ln>
                  </pic:spPr>
                </pic:pic>
              </a:graphicData>
            </a:graphic>
          </wp:inline>
        </w:drawing>
      </w:r>
    </w:p>
    <w:p w14:paraId="2CAE9332" w14:textId="77777777" w:rsidR="00A14621" w:rsidRDefault="007135EB" w:rsidP="007135EB">
      <w:pPr>
        <w:pStyle w:val="Caption"/>
        <w:jc w:val="center"/>
      </w:pPr>
      <w:r>
        <w:t>Pav</w:t>
      </w:r>
      <w:r w:rsidR="00365B07">
        <w:t xml:space="preserve"> </w:t>
      </w:r>
      <w:r w:rsidR="007F1B1E">
        <w:rPr>
          <w:noProof/>
        </w:rPr>
        <w:fldChar w:fldCharType="begin"/>
      </w:r>
      <w:r w:rsidR="007F1B1E">
        <w:rPr>
          <w:noProof/>
        </w:rPr>
        <w:instrText xml:space="preserve"> SEQ Pav_ \* ARABIC </w:instrText>
      </w:r>
      <w:r w:rsidR="007F1B1E">
        <w:rPr>
          <w:noProof/>
        </w:rPr>
        <w:fldChar w:fldCharType="separate"/>
      </w:r>
      <w:r>
        <w:rPr>
          <w:noProof/>
        </w:rPr>
        <w:t>7</w:t>
      </w:r>
      <w:r w:rsidR="007F1B1E">
        <w:rPr>
          <w:noProof/>
        </w:rPr>
        <w:fldChar w:fldCharType="end"/>
      </w:r>
      <w:r w:rsidR="00365B07">
        <w:t xml:space="preserve">. </w:t>
      </w:r>
      <w:proofErr w:type="spellStart"/>
      <w:r w:rsidR="00365B07">
        <w:t>Programos</w:t>
      </w:r>
      <w:proofErr w:type="spellEnd"/>
      <w:r w:rsidR="00365B07">
        <w:t xml:space="preserve"> GUI</w:t>
      </w:r>
    </w:p>
    <w:p w14:paraId="4051C30D" w14:textId="77777777" w:rsidR="007135EB" w:rsidRDefault="007135EB" w:rsidP="007135EB">
      <w:pPr>
        <w:keepNext/>
        <w:ind w:firstLine="0"/>
        <w:jc w:val="left"/>
      </w:pPr>
      <w:r>
        <w:rPr>
          <w:noProof/>
        </w:rPr>
        <w:drawing>
          <wp:inline distT="0" distB="0" distL="0" distR="0" wp14:anchorId="28D245E9" wp14:editId="25D0BEA2">
            <wp:extent cx="5934075" cy="345122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3451225"/>
                    </a:xfrm>
                    <a:prstGeom prst="rect">
                      <a:avLst/>
                    </a:prstGeom>
                    <a:noFill/>
                    <a:ln>
                      <a:noFill/>
                    </a:ln>
                  </pic:spPr>
                </pic:pic>
              </a:graphicData>
            </a:graphic>
          </wp:inline>
        </w:drawing>
      </w:r>
    </w:p>
    <w:p w14:paraId="1BB4940E" w14:textId="77777777" w:rsidR="00DB79CA" w:rsidRPr="00DB79CA" w:rsidRDefault="007135EB" w:rsidP="007135EB">
      <w:pPr>
        <w:pStyle w:val="Caption"/>
        <w:jc w:val="center"/>
      </w:pPr>
      <w:r>
        <w:t xml:space="preserve">Pav </w:t>
      </w:r>
      <w:r w:rsidR="007F1B1E">
        <w:rPr>
          <w:noProof/>
        </w:rPr>
        <w:fldChar w:fldCharType="begin"/>
      </w:r>
      <w:r w:rsidR="007F1B1E">
        <w:rPr>
          <w:noProof/>
        </w:rPr>
        <w:instrText xml:space="preserve"> SEQ Pav_ \* ARABIC </w:instrText>
      </w:r>
      <w:r w:rsidR="007F1B1E">
        <w:rPr>
          <w:noProof/>
        </w:rPr>
        <w:fldChar w:fldCharType="separate"/>
      </w:r>
      <w:r>
        <w:rPr>
          <w:noProof/>
        </w:rPr>
        <w:t>8</w:t>
      </w:r>
      <w:r w:rsidR="007F1B1E">
        <w:rPr>
          <w:noProof/>
        </w:rPr>
        <w:fldChar w:fldCharType="end"/>
      </w:r>
      <w:r>
        <w:t xml:space="preserve">. </w:t>
      </w:r>
      <w:proofErr w:type="spellStart"/>
      <w:r>
        <w:t>Programos</w:t>
      </w:r>
      <w:proofErr w:type="spellEnd"/>
      <w:r>
        <w:t xml:space="preserve"> GUI (2)</w:t>
      </w:r>
    </w:p>
    <w:sectPr w:rsidR="00DB79CA" w:rsidRPr="00DB79CA" w:rsidSect="004942A8">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21215" w14:textId="77777777" w:rsidR="007F1B1E" w:rsidRDefault="007F1B1E">
      <w:r>
        <w:separator/>
      </w:r>
    </w:p>
  </w:endnote>
  <w:endnote w:type="continuationSeparator" w:id="0">
    <w:p w14:paraId="78AE4368" w14:textId="77777777" w:rsidR="007F1B1E" w:rsidRDefault="007F1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58D8F" w14:textId="77777777" w:rsidR="00B02E4C" w:rsidRDefault="00B02E4C"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26945DCC" w14:textId="77777777" w:rsidR="00B02E4C" w:rsidRDefault="00B02E4C"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5A28A" w14:textId="77777777" w:rsidR="00B02E4C" w:rsidRDefault="00B02E4C"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72360A">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F33D6" w14:textId="6EC96BAE" w:rsidR="00B02E4C" w:rsidRPr="00F53DBC" w:rsidRDefault="00B02E4C" w:rsidP="00AC12EE">
    <w:pPr>
      <w:pStyle w:val="Vireliouraai"/>
      <w:rPr>
        <w:rFonts w:asciiTheme="minorHAnsi" w:hAnsiTheme="minorHAnsi" w:cstheme="minorHAnsi"/>
      </w:rPr>
    </w:pPr>
    <w:r w:rsidRPr="00F53DBC">
      <w:rPr>
        <w:rFonts w:asciiTheme="minorHAnsi" w:hAnsiTheme="minorHAnsi" w:cstheme="minorHAnsi"/>
      </w:rPr>
      <w:t xml:space="preserve">KAUNAS </w:t>
    </w:r>
    <w:r w:rsidRPr="00F53DBC">
      <w:rPr>
        <w:rFonts w:asciiTheme="minorHAnsi" w:hAnsiTheme="minorHAnsi" w:cstheme="minorHAnsi"/>
      </w:rPr>
      <w:fldChar w:fldCharType="begin"/>
    </w:r>
    <w:r w:rsidRPr="00F53DBC">
      <w:rPr>
        <w:rFonts w:asciiTheme="minorHAnsi" w:hAnsiTheme="minorHAnsi" w:cstheme="minorHAnsi"/>
      </w:rPr>
      <w:instrText xml:space="preserve"> TIME \@ "yyyy" </w:instrText>
    </w:r>
    <w:r w:rsidRPr="00F53DBC">
      <w:rPr>
        <w:rFonts w:asciiTheme="minorHAnsi" w:hAnsiTheme="minorHAnsi" w:cstheme="minorHAnsi"/>
      </w:rPr>
      <w:fldChar w:fldCharType="separate"/>
    </w:r>
    <w:r w:rsidR="00C419E8">
      <w:rPr>
        <w:rFonts w:asciiTheme="minorHAnsi" w:hAnsiTheme="minorHAnsi" w:cstheme="minorHAnsi"/>
        <w:noProof/>
      </w:rPr>
      <w:t>2018</w:t>
    </w:r>
    <w:r w:rsidRPr="00F53DBC">
      <w:rPr>
        <w:rFonts w:asciiTheme="minorHAnsi" w:hAnsiTheme="minorHAnsi" w:cstheme="minorHAnsi"/>
      </w:rPr>
      <w:fldChar w:fldCharType="end"/>
    </w:r>
  </w:p>
  <w:p w14:paraId="2944A0E3" w14:textId="77777777" w:rsidR="00B02E4C" w:rsidRDefault="00B02E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40529" w14:textId="77777777" w:rsidR="00B02E4C" w:rsidRDefault="00B02E4C"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72360A">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722AE" w14:textId="77777777" w:rsidR="007F1B1E" w:rsidRDefault="007F1B1E">
      <w:r>
        <w:separator/>
      </w:r>
    </w:p>
  </w:footnote>
  <w:footnote w:type="continuationSeparator" w:id="0">
    <w:p w14:paraId="3B0FEFAC" w14:textId="77777777" w:rsidR="007F1B1E" w:rsidRDefault="007F1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9D84B" w14:textId="77777777" w:rsidR="00B02E4C" w:rsidRPr="00EB5168" w:rsidRDefault="00B02E4C"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E84"/>
    <w:multiLevelType w:val="hybridMultilevel"/>
    <w:tmpl w:val="F2F6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75088"/>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81909"/>
    <w:multiLevelType w:val="hybridMultilevel"/>
    <w:tmpl w:val="4496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43AC4"/>
    <w:multiLevelType w:val="hybridMultilevel"/>
    <w:tmpl w:val="50F64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563070E"/>
    <w:multiLevelType w:val="hybridMultilevel"/>
    <w:tmpl w:val="83E2F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FB4BA9"/>
    <w:multiLevelType w:val="hybridMultilevel"/>
    <w:tmpl w:val="89448716"/>
    <w:lvl w:ilvl="0" w:tplc="94FADAA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150A7"/>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20EBA"/>
    <w:multiLevelType w:val="hybridMultilevel"/>
    <w:tmpl w:val="D6145C3C"/>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400E9"/>
    <w:multiLevelType w:val="hybridMultilevel"/>
    <w:tmpl w:val="59CC4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576AB"/>
    <w:multiLevelType w:val="hybridMultilevel"/>
    <w:tmpl w:val="AEA22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897B9F"/>
    <w:multiLevelType w:val="hybridMultilevel"/>
    <w:tmpl w:val="5DEA2EB6"/>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BB560C"/>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C01176"/>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FF46E0"/>
    <w:multiLevelType w:val="hybridMultilevel"/>
    <w:tmpl w:val="F9E20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D938C8"/>
    <w:multiLevelType w:val="hybridMultilevel"/>
    <w:tmpl w:val="24B6E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043FFD"/>
    <w:multiLevelType w:val="hybridMultilevel"/>
    <w:tmpl w:val="F81A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C2D93"/>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DE1857"/>
    <w:multiLevelType w:val="hybridMultilevel"/>
    <w:tmpl w:val="8BA0E560"/>
    <w:lvl w:ilvl="0" w:tplc="9ACC1296">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B5099"/>
    <w:multiLevelType w:val="hybridMultilevel"/>
    <w:tmpl w:val="0C0439E8"/>
    <w:lvl w:ilvl="0" w:tplc="ABDEE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5760D7"/>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E0AA5"/>
    <w:multiLevelType w:val="hybridMultilevel"/>
    <w:tmpl w:val="9A82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864BA1"/>
    <w:multiLevelType w:val="hybridMultilevel"/>
    <w:tmpl w:val="DCCE45F6"/>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350876"/>
    <w:multiLevelType w:val="hybridMultilevel"/>
    <w:tmpl w:val="46AED06E"/>
    <w:lvl w:ilvl="0" w:tplc="9E98CFD8">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235E1A"/>
    <w:multiLevelType w:val="hybridMultilevel"/>
    <w:tmpl w:val="30A8FBE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71604"/>
    <w:multiLevelType w:val="hybridMultilevel"/>
    <w:tmpl w:val="A9BE6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03629"/>
    <w:multiLevelType w:val="multilevel"/>
    <w:tmpl w:val="28CA2C98"/>
    <w:lvl w:ilvl="0">
      <w:start w:val="1"/>
      <w:numFmt w:val="decimal"/>
      <w:pStyle w:val="Heading1"/>
      <w:lvlText w:val="%1."/>
      <w:lvlJc w:val="left"/>
      <w:pPr>
        <w:tabs>
          <w:tab w:val="num" w:pos="2855"/>
        </w:tabs>
        <w:ind w:left="2855" w:hanging="425"/>
      </w:pPr>
      <w:rPr>
        <w:rFonts w:hint="default"/>
      </w:rPr>
    </w:lvl>
    <w:lvl w:ilvl="1">
      <w:start w:val="1"/>
      <w:numFmt w:val="decimal"/>
      <w:pStyle w:val="Heading2"/>
      <w:lvlText w:val="%1.%2."/>
      <w:lvlJc w:val="left"/>
      <w:pPr>
        <w:tabs>
          <w:tab w:val="num" w:pos="1646"/>
        </w:tabs>
        <w:ind w:left="1646" w:hanging="566"/>
      </w:pPr>
      <w:rPr>
        <w:rFonts w:hint="default"/>
      </w:rPr>
    </w:lvl>
    <w:lvl w:ilvl="2">
      <w:start w:val="1"/>
      <w:numFmt w:val="decimal"/>
      <w:pStyle w:val="Heading3"/>
      <w:lvlText w:val="%1.%2.%3"/>
      <w:lvlJc w:val="left"/>
      <w:pPr>
        <w:tabs>
          <w:tab w:val="num" w:pos="1428"/>
        </w:tabs>
        <w:ind w:left="1428"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25"/>
  </w:num>
  <w:num w:numId="2">
    <w:abstractNumId w:val="20"/>
  </w:num>
  <w:num w:numId="3">
    <w:abstractNumId w:val="14"/>
  </w:num>
  <w:num w:numId="4">
    <w:abstractNumId w:val="5"/>
  </w:num>
  <w:num w:numId="5">
    <w:abstractNumId w:val="3"/>
  </w:num>
  <w:num w:numId="6">
    <w:abstractNumId w:val="21"/>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0"/>
  </w:num>
  <w:num w:numId="13">
    <w:abstractNumId w:val="9"/>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7"/>
  </w:num>
  <w:num w:numId="17">
    <w:abstractNumId w:val="10"/>
  </w:num>
  <w:num w:numId="18">
    <w:abstractNumId w:val="7"/>
  </w:num>
  <w:num w:numId="19">
    <w:abstractNumId w:val="16"/>
  </w:num>
  <w:num w:numId="20">
    <w:abstractNumId w:val="12"/>
  </w:num>
  <w:num w:numId="21">
    <w:abstractNumId w:val="13"/>
  </w:num>
  <w:num w:numId="22">
    <w:abstractNumId w:val="18"/>
  </w:num>
  <w:num w:numId="23">
    <w:abstractNumId w:val="8"/>
  </w:num>
  <w:num w:numId="24">
    <w:abstractNumId w:val="19"/>
  </w:num>
  <w:num w:numId="25">
    <w:abstractNumId w:val="6"/>
  </w:num>
  <w:num w:numId="26">
    <w:abstractNumId w:val="11"/>
  </w:num>
  <w:num w:numId="27">
    <w:abstractNumId w:val="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4"/>
  </w:num>
  <w:num w:numId="31">
    <w:abstractNumId w:val="2"/>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EA0"/>
    <w:rsid w:val="00000825"/>
    <w:rsid w:val="00030AFC"/>
    <w:rsid w:val="00047ED6"/>
    <w:rsid w:val="00050D62"/>
    <w:rsid w:val="00052E1B"/>
    <w:rsid w:val="000564B8"/>
    <w:rsid w:val="0006485B"/>
    <w:rsid w:val="000669CE"/>
    <w:rsid w:val="000677C2"/>
    <w:rsid w:val="000743A2"/>
    <w:rsid w:val="00075C85"/>
    <w:rsid w:val="00076C52"/>
    <w:rsid w:val="00080E42"/>
    <w:rsid w:val="000865C9"/>
    <w:rsid w:val="0009306E"/>
    <w:rsid w:val="0009332E"/>
    <w:rsid w:val="000A1576"/>
    <w:rsid w:val="000A4304"/>
    <w:rsid w:val="000A5914"/>
    <w:rsid w:val="000A61D7"/>
    <w:rsid w:val="000D546F"/>
    <w:rsid w:val="000E601F"/>
    <w:rsid w:val="000F26C5"/>
    <w:rsid w:val="000F327C"/>
    <w:rsid w:val="000F7F7F"/>
    <w:rsid w:val="00100F55"/>
    <w:rsid w:val="00103131"/>
    <w:rsid w:val="0010517D"/>
    <w:rsid w:val="00111411"/>
    <w:rsid w:val="00120A1B"/>
    <w:rsid w:val="001237E6"/>
    <w:rsid w:val="00131C5B"/>
    <w:rsid w:val="00141D4F"/>
    <w:rsid w:val="00154C75"/>
    <w:rsid w:val="0015714D"/>
    <w:rsid w:val="00171A85"/>
    <w:rsid w:val="001725C4"/>
    <w:rsid w:val="0017575A"/>
    <w:rsid w:val="00176B3E"/>
    <w:rsid w:val="00177E54"/>
    <w:rsid w:val="00181CD9"/>
    <w:rsid w:val="00190CE1"/>
    <w:rsid w:val="00193885"/>
    <w:rsid w:val="001959CF"/>
    <w:rsid w:val="0019625B"/>
    <w:rsid w:val="001A215A"/>
    <w:rsid w:val="001A6297"/>
    <w:rsid w:val="001B5982"/>
    <w:rsid w:val="001B7407"/>
    <w:rsid w:val="001B78FA"/>
    <w:rsid w:val="001D77E5"/>
    <w:rsid w:val="001E00E6"/>
    <w:rsid w:val="001E1D1E"/>
    <w:rsid w:val="001E2925"/>
    <w:rsid w:val="001E393D"/>
    <w:rsid w:val="001E733B"/>
    <w:rsid w:val="001F0046"/>
    <w:rsid w:val="001F4BA4"/>
    <w:rsid w:val="001F5015"/>
    <w:rsid w:val="002107AA"/>
    <w:rsid w:val="00210FDD"/>
    <w:rsid w:val="00216F2F"/>
    <w:rsid w:val="00217060"/>
    <w:rsid w:val="002231DC"/>
    <w:rsid w:val="00233718"/>
    <w:rsid w:val="002338B6"/>
    <w:rsid w:val="00234B2B"/>
    <w:rsid w:val="00245E45"/>
    <w:rsid w:val="00246752"/>
    <w:rsid w:val="00246C4A"/>
    <w:rsid w:val="00253E00"/>
    <w:rsid w:val="00256AC2"/>
    <w:rsid w:val="002574C6"/>
    <w:rsid w:val="00260F87"/>
    <w:rsid w:val="00261FE8"/>
    <w:rsid w:val="00264FC2"/>
    <w:rsid w:val="00266F49"/>
    <w:rsid w:val="00270F93"/>
    <w:rsid w:val="00277DD2"/>
    <w:rsid w:val="00277F2F"/>
    <w:rsid w:val="00290944"/>
    <w:rsid w:val="0029155A"/>
    <w:rsid w:val="00291C8F"/>
    <w:rsid w:val="00291D87"/>
    <w:rsid w:val="002949A3"/>
    <w:rsid w:val="002A0207"/>
    <w:rsid w:val="002A2614"/>
    <w:rsid w:val="002A3BA5"/>
    <w:rsid w:val="002B6892"/>
    <w:rsid w:val="002C2EA0"/>
    <w:rsid w:val="002C56BD"/>
    <w:rsid w:val="002D011D"/>
    <w:rsid w:val="002D10ED"/>
    <w:rsid w:val="002E0CAA"/>
    <w:rsid w:val="002E3EF8"/>
    <w:rsid w:val="002F020F"/>
    <w:rsid w:val="002F1035"/>
    <w:rsid w:val="002F6DC7"/>
    <w:rsid w:val="002F7B5E"/>
    <w:rsid w:val="002F7F64"/>
    <w:rsid w:val="003041E9"/>
    <w:rsid w:val="0030741A"/>
    <w:rsid w:val="00314455"/>
    <w:rsid w:val="00314E7F"/>
    <w:rsid w:val="00316252"/>
    <w:rsid w:val="00320A0C"/>
    <w:rsid w:val="00322375"/>
    <w:rsid w:val="00323730"/>
    <w:rsid w:val="00325054"/>
    <w:rsid w:val="00334116"/>
    <w:rsid w:val="003479FA"/>
    <w:rsid w:val="003501EC"/>
    <w:rsid w:val="00353140"/>
    <w:rsid w:val="00363CCD"/>
    <w:rsid w:val="00364014"/>
    <w:rsid w:val="00365B07"/>
    <w:rsid w:val="00366CB0"/>
    <w:rsid w:val="00370A43"/>
    <w:rsid w:val="00376FFE"/>
    <w:rsid w:val="00384F66"/>
    <w:rsid w:val="0038645B"/>
    <w:rsid w:val="00391C51"/>
    <w:rsid w:val="0039206C"/>
    <w:rsid w:val="0039390D"/>
    <w:rsid w:val="003973A6"/>
    <w:rsid w:val="003A13AC"/>
    <w:rsid w:val="003A1D58"/>
    <w:rsid w:val="003A3349"/>
    <w:rsid w:val="003B0858"/>
    <w:rsid w:val="003B2FFC"/>
    <w:rsid w:val="003B387B"/>
    <w:rsid w:val="003C360B"/>
    <w:rsid w:val="003C6EC0"/>
    <w:rsid w:val="003D1D92"/>
    <w:rsid w:val="003D3E4A"/>
    <w:rsid w:val="003E3B0A"/>
    <w:rsid w:val="003E60DF"/>
    <w:rsid w:val="003E7940"/>
    <w:rsid w:val="003F101B"/>
    <w:rsid w:val="003F1988"/>
    <w:rsid w:val="003F1D21"/>
    <w:rsid w:val="003F7F9C"/>
    <w:rsid w:val="00406259"/>
    <w:rsid w:val="00410700"/>
    <w:rsid w:val="00414734"/>
    <w:rsid w:val="00415D80"/>
    <w:rsid w:val="0042099E"/>
    <w:rsid w:val="00420DFA"/>
    <w:rsid w:val="00421252"/>
    <w:rsid w:val="00426FCD"/>
    <w:rsid w:val="00443C9F"/>
    <w:rsid w:val="00446439"/>
    <w:rsid w:val="00453ACB"/>
    <w:rsid w:val="0045794B"/>
    <w:rsid w:val="0046392F"/>
    <w:rsid w:val="00464F5A"/>
    <w:rsid w:val="004674AF"/>
    <w:rsid w:val="004743E8"/>
    <w:rsid w:val="004744DA"/>
    <w:rsid w:val="00476F30"/>
    <w:rsid w:val="004771C9"/>
    <w:rsid w:val="00477E40"/>
    <w:rsid w:val="0048237E"/>
    <w:rsid w:val="004942A8"/>
    <w:rsid w:val="00495250"/>
    <w:rsid w:val="004965DE"/>
    <w:rsid w:val="004A23C9"/>
    <w:rsid w:val="004A6A01"/>
    <w:rsid w:val="004A73A0"/>
    <w:rsid w:val="004C3D88"/>
    <w:rsid w:val="004C6202"/>
    <w:rsid w:val="004C6BE5"/>
    <w:rsid w:val="004D215E"/>
    <w:rsid w:val="004D3037"/>
    <w:rsid w:val="004D37CA"/>
    <w:rsid w:val="004E181F"/>
    <w:rsid w:val="004E1972"/>
    <w:rsid w:val="004E4ADC"/>
    <w:rsid w:val="004E7489"/>
    <w:rsid w:val="004F4E1A"/>
    <w:rsid w:val="004F4E6E"/>
    <w:rsid w:val="00502938"/>
    <w:rsid w:val="00504AF7"/>
    <w:rsid w:val="00507330"/>
    <w:rsid w:val="00510964"/>
    <w:rsid w:val="00511580"/>
    <w:rsid w:val="00515C0A"/>
    <w:rsid w:val="00517698"/>
    <w:rsid w:val="0052026C"/>
    <w:rsid w:val="005231BB"/>
    <w:rsid w:val="00524356"/>
    <w:rsid w:val="005262E8"/>
    <w:rsid w:val="00526B35"/>
    <w:rsid w:val="00531F74"/>
    <w:rsid w:val="005334A4"/>
    <w:rsid w:val="00534E4A"/>
    <w:rsid w:val="00544101"/>
    <w:rsid w:val="00553CF3"/>
    <w:rsid w:val="00557EC1"/>
    <w:rsid w:val="005604DC"/>
    <w:rsid w:val="005615DA"/>
    <w:rsid w:val="0056547F"/>
    <w:rsid w:val="00567156"/>
    <w:rsid w:val="00570997"/>
    <w:rsid w:val="0058215F"/>
    <w:rsid w:val="00585005"/>
    <w:rsid w:val="00585507"/>
    <w:rsid w:val="005865D2"/>
    <w:rsid w:val="00591928"/>
    <w:rsid w:val="005B13B5"/>
    <w:rsid w:val="005B3774"/>
    <w:rsid w:val="005B5E8E"/>
    <w:rsid w:val="005B644A"/>
    <w:rsid w:val="005C3DD2"/>
    <w:rsid w:val="005C73ED"/>
    <w:rsid w:val="005D3F03"/>
    <w:rsid w:val="005D4699"/>
    <w:rsid w:val="005D4C7E"/>
    <w:rsid w:val="005D641F"/>
    <w:rsid w:val="005D7AF1"/>
    <w:rsid w:val="005F1138"/>
    <w:rsid w:val="005F2196"/>
    <w:rsid w:val="005F283E"/>
    <w:rsid w:val="005F3F8D"/>
    <w:rsid w:val="005F540E"/>
    <w:rsid w:val="005F7DE0"/>
    <w:rsid w:val="00602B9E"/>
    <w:rsid w:val="00610595"/>
    <w:rsid w:val="00610FB9"/>
    <w:rsid w:val="00614AB2"/>
    <w:rsid w:val="0062409E"/>
    <w:rsid w:val="00624D19"/>
    <w:rsid w:val="0062741A"/>
    <w:rsid w:val="00635490"/>
    <w:rsid w:val="00655215"/>
    <w:rsid w:val="006658B7"/>
    <w:rsid w:val="00667A71"/>
    <w:rsid w:val="00670446"/>
    <w:rsid w:val="00676D5D"/>
    <w:rsid w:val="0068375A"/>
    <w:rsid w:val="006864D3"/>
    <w:rsid w:val="00687644"/>
    <w:rsid w:val="006946E8"/>
    <w:rsid w:val="006A0E2D"/>
    <w:rsid w:val="006A6B0B"/>
    <w:rsid w:val="006A6C20"/>
    <w:rsid w:val="006B20B9"/>
    <w:rsid w:val="006B7D0F"/>
    <w:rsid w:val="006D2950"/>
    <w:rsid w:val="006D4609"/>
    <w:rsid w:val="006D4760"/>
    <w:rsid w:val="006E1E93"/>
    <w:rsid w:val="006E3E79"/>
    <w:rsid w:val="006E731F"/>
    <w:rsid w:val="006F624C"/>
    <w:rsid w:val="007016E8"/>
    <w:rsid w:val="00711D64"/>
    <w:rsid w:val="007135EB"/>
    <w:rsid w:val="00721ABB"/>
    <w:rsid w:val="00723028"/>
    <w:rsid w:val="0072360A"/>
    <w:rsid w:val="00723A5B"/>
    <w:rsid w:val="00725153"/>
    <w:rsid w:val="00725ECA"/>
    <w:rsid w:val="00726592"/>
    <w:rsid w:val="00727435"/>
    <w:rsid w:val="00727538"/>
    <w:rsid w:val="00727B09"/>
    <w:rsid w:val="007400BC"/>
    <w:rsid w:val="007400CF"/>
    <w:rsid w:val="00742C2F"/>
    <w:rsid w:val="0074752A"/>
    <w:rsid w:val="00747BA9"/>
    <w:rsid w:val="0075119C"/>
    <w:rsid w:val="007528C1"/>
    <w:rsid w:val="00755F0A"/>
    <w:rsid w:val="00756300"/>
    <w:rsid w:val="00756405"/>
    <w:rsid w:val="00761E6D"/>
    <w:rsid w:val="00762FBA"/>
    <w:rsid w:val="00770BF6"/>
    <w:rsid w:val="007816DA"/>
    <w:rsid w:val="00786FFA"/>
    <w:rsid w:val="0078791A"/>
    <w:rsid w:val="0079086E"/>
    <w:rsid w:val="00791DD8"/>
    <w:rsid w:val="007B1344"/>
    <w:rsid w:val="007C38C1"/>
    <w:rsid w:val="007C3FE5"/>
    <w:rsid w:val="007D1E33"/>
    <w:rsid w:val="007E133B"/>
    <w:rsid w:val="007E6559"/>
    <w:rsid w:val="007F0279"/>
    <w:rsid w:val="007F149A"/>
    <w:rsid w:val="007F14C2"/>
    <w:rsid w:val="007F1B1E"/>
    <w:rsid w:val="007F2D2E"/>
    <w:rsid w:val="007F39F5"/>
    <w:rsid w:val="00804CA6"/>
    <w:rsid w:val="008058FD"/>
    <w:rsid w:val="00807FC7"/>
    <w:rsid w:val="0081157A"/>
    <w:rsid w:val="00813941"/>
    <w:rsid w:val="008203AD"/>
    <w:rsid w:val="00825F89"/>
    <w:rsid w:val="00830655"/>
    <w:rsid w:val="0083423D"/>
    <w:rsid w:val="00842431"/>
    <w:rsid w:val="00844988"/>
    <w:rsid w:val="00866406"/>
    <w:rsid w:val="0087483A"/>
    <w:rsid w:val="00881E9C"/>
    <w:rsid w:val="0088576F"/>
    <w:rsid w:val="00890F11"/>
    <w:rsid w:val="00896017"/>
    <w:rsid w:val="008B0C17"/>
    <w:rsid w:val="008B3B76"/>
    <w:rsid w:val="008B7C68"/>
    <w:rsid w:val="008C3921"/>
    <w:rsid w:val="008D1C6F"/>
    <w:rsid w:val="008E497E"/>
    <w:rsid w:val="008E5FA9"/>
    <w:rsid w:val="008E672D"/>
    <w:rsid w:val="008E77F5"/>
    <w:rsid w:val="008F03E5"/>
    <w:rsid w:val="00921429"/>
    <w:rsid w:val="00925B7D"/>
    <w:rsid w:val="00927A91"/>
    <w:rsid w:val="0093034D"/>
    <w:rsid w:val="00932992"/>
    <w:rsid w:val="009460A7"/>
    <w:rsid w:val="00950C34"/>
    <w:rsid w:val="00953399"/>
    <w:rsid w:val="00953893"/>
    <w:rsid w:val="00954715"/>
    <w:rsid w:val="009575ED"/>
    <w:rsid w:val="00965287"/>
    <w:rsid w:val="009668F0"/>
    <w:rsid w:val="00970322"/>
    <w:rsid w:val="009732C5"/>
    <w:rsid w:val="00975F3F"/>
    <w:rsid w:val="00977922"/>
    <w:rsid w:val="00987B19"/>
    <w:rsid w:val="00995848"/>
    <w:rsid w:val="009A1928"/>
    <w:rsid w:val="009A57AA"/>
    <w:rsid w:val="009B43DA"/>
    <w:rsid w:val="009C335C"/>
    <w:rsid w:val="009D03EA"/>
    <w:rsid w:val="009E0401"/>
    <w:rsid w:val="009E424B"/>
    <w:rsid w:val="009E472E"/>
    <w:rsid w:val="009E4A1E"/>
    <w:rsid w:val="009E7F0C"/>
    <w:rsid w:val="009F4A3F"/>
    <w:rsid w:val="009F4D60"/>
    <w:rsid w:val="009F743E"/>
    <w:rsid w:val="00A00BE1"/>
    <w:rsid w:val="00A049DD"/>
    <w:rsid w:val="00A103DD"/>
    <w:rsid w:val="00A109C5"/>
    <w:rsid w:val="00A11CD4"/>
    <w:rsid w:val="00A14621"/>
    <w:rsid w:val="00A169B6"/>
    <w:rsid w:val="00A17A5F"/>
    <w:rsid w:val="00A23AE4"/>
    <w:rsid w:val="00A25793"/>
    <w:rsid w:val="00A30560"/>
    <w:rsid w:val="00A317C8"/>
    <w:rsid w:val="00A41688"/>
    <w:rsid w:val="00A45EB8"/>
    <w:rsid w:val="00A50D5D"/>
    <w:rsid w:val="00A62E27"/>
    <w:rsid w:val="00A63E6C"/>
    <w:rsid w:val="00A64AEA"/>
    <w:rsid w:val="00A6664B"/>
    <w:rsid w:val="00A6795E"/>
    <w:rsid w:val="00A75FBA"/>
    <w:rsid w:val="00A8011A"/>
    <w:rsid w:val="00A84986"/>
    <w:rsid w:val="00A85141"/>
    <w:rsid w:val="00A87261"/>
    <w:rsid w:val="00A96A6D"/>
    <w:rsid w:val="00AA09C4"/>
    <w:rsid w:val="00AA0EB6"/>
    <w:rsid w:val="00AA3F52"/>
    <w:rsid w:val="00AA4333"/>
    <w:rsid w:val="00AA481C"/>
    <w:rsid w:val="00AA4830"/>
    <w:rsid w:val="00AA50BF"/>
    <w:rsid w:val="00AA549C"/>
    <w:rsid w:val="00AA662A"/>
    <w:rsid w:val="00AB0892"/>
    <w:rsid w:val="00AB5D28"/>
    <w:rsid w:val="00AB7416"/>
    <w:rsid w:val="00AC12EE"/>
    <w:rsid w:val="00AC3892"/>
    <w:rsid w:val="00AC4A31"/>
    <w:rsid w:val="00AE0E37"/>
    <w:rsid w:val="00AE12F8"/>
    <w:rsid w:val="00AE177E"/>
    <w:rsid w:val="00AE2993"/>
    <w:rsid w:val="00AE419D"/>
    <w:rsid w:val="00AE7C8B"/>
    <w:rsid w:val="00AF0B63"/>
    <w:rsid w:val="00AF4A1D"/>
    <w:rsid w:val="00AF5DC1"/>
    <w:rsid w:val="00B02E4C"/>
    <w:rsid w:val="00B051E8"/>
    <w:rsid w:val="00B131F3"/>
    <w:rsid w:val="00B20874"/>
    <w:rsid w:val="00B22291"/>
    <w:rsid w:val="00B22D07"/>
    <w:rsid w:val="00B24E35"/>
    <w:rsid w:val="00B34356"/>
    <w:rsid w:val="00B357AD"/>
    <w:rsid w:val="00B373C4"/>
    <w:rsid w:val="00B60721"/>
    <w:rsid w:val="00B60F5A"/>
    <w:rsid w:val="00B62478"/>
    <w:rsid w:val="00B64498"/>
    <w:rsid w:val="00B65B5D"/>
    <w:rsid w:val="00B66DD4"/>
    <w:rsid w:val="00B72C86"/>
    <w:rsid w:val="00B7327D"/>
    <w:rsid w:val="00B83299"/>
    <w:rsid w:val="00B835F8"/>
    <w:rsid w:val="00B921D9"/>
    <w:rsid w:val="00B930A1"/>
    <w:rsid w:val="00B95B0E"/>
    <w:rsid w:val="00BA05DE"/>
    <w:rsid w:val="00BA3FD4"/>
    <w:rsid w:val="00BA4DB8"/>
    <w:rsid w:val="00BA5C7A"/>
    <w:rsid w:val="00BB304A"/>
    <w:rsid w:val="00BC11F8"/>
    <w:rsid w:val="00BD1BBD"/>
    <w:rsid w:val="00BD28B4"/>
    <w:rsid w:val="00BD2DF9"/>
    <w:rsid w:val="00BD2FD4"/>
    <w:rsid w:val="00BD40FA"/>
    <w:rsid w:val="00BD726D"/>
    <w:rsid w:val="00BE2B2F"/>
    <w:rsid w:val="00BE2F4C"/>
    <w:rsid w:val="00BE677E"/>
    <w:rsid w:val="00BE7267"/>
    <w:rsid w:val="00BF2188"/>
    <w:rsid w:val="00BF741B"/>
    <w:rsid w:val="00BF7C88"/>
    <w:rsid w:val="00C02881"/>
    <w:rsid w:val="00C06555"/>
    <w:rsid w:val="00C132FF"/>
    <w:rsid w:val="00C17FF9"/>
    <w:rsid w:val="00C23D42"/>
    <w:rsid w:val="00C24E38"/>
    <w:rsid w:val="00C30C17"/>
    <w:rsid w:val="00C34637"/>
    <w:rsid w:val="00C36B68"/>
    <w:rsid w:val="00C419E8"/>
    <w:rsid w:val="00C527EF"/>
    <w:rsid w:val="00C55E5A"/>
    <w:rsid w:val="00C61414"/>
    <w:rsid w:val="00C615E1"/>
    <w:rsid w:val="00C77105"/>
    <w:rsid w:val="00C772C8"/>
    <w:rsid w:val="00C87140"/>
    <w:rsid w:val="00C90E48"/>
    <w:rsid w:val="00CA3728"/>
    <w:rsid w:val="00CA3E5D"/>
    <w:rsid w:val="00CA6320"/>
    <w:rsid w:val="00CB01D1"/>
    <w:rsid w:val="00CB6009"/>
    <w:rsid w:val="00CB7599"/>
    <w:rsid w:val="00CC07F7"/>
    <w:rsid w:val="00CD1A32"/>
    <w:rsid w:val="00CD2AB5"/>
    <w:rsid w:val="00CD4152"/>
    <w:rsid w:val="00CD58DB"/>
    <w:rsid w:val="00CE02AE"/>
    <w:rsid w:val="00CE24E6"/>
    <w:rsid w:val="00CE7ED0"/>
    <w:rsid w:val="00CF0AB7"/>
    <w:rsid w:val="00CF198B"/>
    <w:rsid w:val="00CF5B16"/>
    <w:rsid w:val="00CF7588"/>
    <w:rsid w:val="00D10218"/>
    <w:rsid w:val="00D1299E"/>
    <w:rsid w:val="00D253F8"/>
    <w:rsid w:val="00D27811"/>
    <w:rsid w:val="00D31A1D"/>
    <w:rsid w:val="00D405F4"/>
    <w:rsid w:val="00D4067A"/>
    <w:rsid w:val="00D458A3"/>
    <w:rsid w:val="00D506FF"/>
    <w:rsid w:val="00D51565"/>
    <w:rsid w:val="00D5274E"/>
    <w:rsid w:val="00D560C9"/>
    <w:rsid w:val="00D6504A"/>
    <w:rsid w:val="00D71D3F"/>
    <w:rsid w:val="00D7310C"/>
    <w:rsid w:val="00D7519E"/>
    <w:rsid w:val="00D76798"/>
    <w:rsid w:val="00D82748"/>
    <w:rsid w:val="00D83E24"/>
    <w:rsid w:val="00D8697C"/>
    <w:rsid w:val="00D925A3"/>
    <w:rsid w:val="00D941ED"/>
    <w:rsid w:val="00D968A6"/>
    <w:rsid w:val="00D97748"/>
    <w:rsid w:val="00DA41B4"/>
    <w:rsid w:val="00DA75B2"/>
    <w:rsid w:val="00DB401B"/>
    <w:rsid w:val="00DB7341"/>
    <w:rsid w:val="00DB79CA"/>
    <w:rsid w:val="00DC320F"/>
    <w:rsid w:val="00DC4FA2"/>
    <w:rsid w:val="00DC6C96"/>
    <w:rsid w:val="00DD7BF5"/>
    <w:rsid w:val="00DF1413"/>
    <w:rsid w:val="00DF5C95"/>
    <w:rsid w:val="00DF7AFA"/>
    <w:rsid w:val="00E005CF"/>
    <w:rsid w:val="00E01817"/>
    <w:rsid w:val="00E03A86"/>
    <w:rsid w:val="00E0588E"/>
    <w:rsid w:val="00E07131"/>
    <w:rsid w:val="00E07D69"/>
    <w:rsid w:val="00E14C58"/>
    <w:rsid w:val="00E1708F"/>
    <w:rsid w:val="00E22060"/>
    <w:rsid w:val="00E24A06"/>
    <w:rsid w:val="00E25283"/>
    <w:rsid w:val="00E272D0"/>
    <w:rsid w:val="00E31977"/>
    <w:rsid w:val="00E344A5"/>
    <w:rsid w:val="00E43987"/>
    <w:rsid w:val="00E44654"/>
    <w:rsid w:val="00E47D48"/>
    <w:rsid w:val="00E530F0"/>
    <w:rsid w:val="00E55394"/>
    <w:rsid w:val="00E64DB1"/>
    <w:rsid w:val="00E66E03"/>
    <w:rsid w:val="00E75CFD"/>
    <w:rsid w:val="00E768B1"/>
    <w:rsid w:val="00E873FB"/>
    <w:rsid w:val="00E90012"/>
    <w:rsid w:val="00E9220B"/>
    <w:rsid w:val="00E968EB"/>
    <w:rsid w:val="00EA12F4"/>
    <w:rsid w:val="00EA40DD"/>
    <w:rsid w:val="00EB5168"/>
    <w:rsid w:val="00EC7E40"/>
    <w:rsid w:val="00ED09C2"/>
    <w:rsid w:val="00ED40E2"/>
    <w:rsid w:val="00ED4FEE"/>
    <w:rsid w:val="00ED633A"/>
    <w:rsid w:val="00F0126A"/>
    <w:rsid w:val="00F04B45"/>
    <w:rsid w:val="00F054F1"/>
    <w:rsid w:val="00F06027"/>
    <w:rsid w:val="00F067EF"/>
    <w:rsid w:val="00F10E3E"/>
    <w:rsid w:val="00F13EC7"/>
    <w:rsid w:val="00F16281"/>
    <w:rsid w:val="00F16C66"/>
    <w:rsid w:val="00F22AB1"/>
    <w:rsid w:val="00F24486"/>
    <w:rsid w:val="00F27F22"/>
    <w:rsid w:val="00F32903"/>
    <w:rsid w:val="00F3590E"/>
    <w:rsid w:val="00F45991"/>
    <w:rsid w:val="00F50537"/>
    <w:rsid w:val="00F5202D"/>
    <w:rsid w:val="00F53DBC"/>
    <w:rsid w:val="00F63AB1"/>
    <w:rsid w:val="00F65472"/>
    <w:rsid w:val="00F70803"/>
    <w:rsid w:val="00F718CE"/>
    <w:rsid w:val="00F8062F"/>
    <w:rsid w:val="00F85EF9"/>
    <w:rsid w:val="00F92095"/>
    <w:rsid w:val="00F96429"/>
    <w:rsid w:val="00FA1D98"/>
    <w:rsid w:val="00FA4A94"/>
    <w:rsid w:val="00FA5A70"/>
    <w:rsid w:val="00FB7AE2"/>
    <w:rsid w:val="00FC43F3"/>
    <w:rsid w:val="00FC545F"/>
    <w:rsid w:val="00FD63F6"/>
    <w:rsid w:val="00FE2482"/>
    <w:rsid w:val="00FE6475"/>
    <w:rsid w:val="00FF2DB9"/>
    <w:rsid w:val="00FF5466"/>
    <w:rsid w:val="00FF585A"/>
    <w:rsid w:val="00FF7F3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3333E"/>
  <w15:docId w15:val="{DCB3C116-50B4-48C4-8CE3-7D577842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link w:val="Heading1Char"/>
    <w:qFormat/>
    <w:rsid w:val="00A6795E"/>
    <w:pPr>
      <w:keepNext/>
      <w:numPr>
        <w:numId w:val="1"/>
      </w:numPr>
      <w:tabs>
        <w:tab w:val="clear" w:pos="2855"/>
        <w:tab w:val="num" w:pos="1276"/>
      </w:tabs>
      <w:spacing w:before="240" w:after="60"/>
      <w:ind w:left="1276"/>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1"/>
      </w:numPr>
      <w:tabs>
        <w:tab w:val="clear" w:pos="1646"/>
        <w:tab w:val="num" w:pos="2268"/>
      </w:tabs>
      <w:spacing w:before="240" w:after="60"/>
      <w:ind w:left="2268"/>
      <w:jc w:val="left"/>
      <w:outlineLvl w:val="1"/>
    </w:pPr>
    <w:rPr>
      <w:rFonts w:ascii="Arial" w:hAnsi="Arial"/>
      <w:b/>
      <w:bCs/>
      <w:i/>
      <w:iCs/>
      <w:sz w:val="24"/>
      <w:szCs w:val="28"/>
    </w:rPr>
  </w:style>
  <w:style w:type="paragraph" w:styleId="Heading3">
    <w:name w:val="heading 3"/>
    <w:basedOn w:val="Normal"/>
    <w:next w:val="Normal"/>
    <w:link w:val="Heading3Char"/>
    <w:qFormat/>
    <w:rsid w:val="00A6795E"/>
    <w:pPr>
      <w:keepNext/>
      <w:numPr>
        <w:ilvl w:val="2"/>
        <w:numId w:val="1"/>
      </w:numPr>
      <w:tabs>
        <w:tab w:val="clear" w:pos="1428"/>
        <w:tab w:val="num" w:pos="3260"/>
      </w:tabs>
      <w:spacing w:before="240" w:after="60"/>
      <w:ind w:left="32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F16C66"/>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F16C66"/>
    <w:pPr>
      <w:tabs>
        <w:tab w:val="left" w:pos="1134"/>
        <w:tab w:val="right" w:leader="dot" w:pos="9639"/>
      </w:tabs>
      <w:spacing w:before="120"/>
      <w:ind w:left="567" w:firstLine="0"/>
      <w:jc w:val="left"/>
    </w:pPr>
    <w:rPr>
      <w:sz w:val="24"/>
    </w:rPr>
  </w:style>
  <w:style w:type="paragraph" w:styleId="TOC3">
    <w:name w:val="toc 3"/>
    <w:basedOn w:val="Normal"/>
    <w:next w:val="Normal"/>
    <w:autoRedefine/>
    <w:uiPriority w:val="39"/>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eastAsia="en-US"/>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table" w:styleId="TableGrid">
    <w:name w:val="Table Grid"/>
    <w:basedOn w:val="TableNormal"/>
    <w:uiPriority w:val="39"/>
    <w:locked/>
    <w:rsid w:val="0019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DF9"/>
    <w:pPr>
      <w:ind w:left="720"/>
      <w:contextualSpacing/>
    </w:pPr>
  </w:style>
  <w:style w:type="paragraph" w:styleId="PlainText">
    <w:name w:val="Plain Text"/>
    <w:basedOn w:val="Normal"/>
    <w:link w:val="PlainTextChar"/>
    <w:uiPriority w:val="99"/>
    <w:unhideWhenUsed/>
    <w:rsid w:val="00476F30"/>
    <w:pPr>
      <w:ind w:firstLine="0"/>
      <w:jc w:val="left"/>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476F30"/>
    <w:rPr>
      <w:rFonts w:ascii="Consolas" w:eastAsiaTheme="minorHAnsi" w:hAnsi="Consolas" w:cs="Consolas"/>
      <w:sz w:val="21"/>
      <w:szCs w:val="21"/>
      <w:lang w:val="en-US" w:eastAsia="en-US"/>
    </w:rPr>
  </w:style>
  <w:style w:type="paragraph" w:customStyle="1" w:styleId="Default">
    <w:name w:val="Default"/>
    <w:rsid w:val="008B7C68"/>
    <w:pPr>
      <w:autoSpaceDE w:val="0"/>
      <w:autoSpaceDN w:val="0"/>
      <w:adjustRightInd w:val="0"/>
    </w:pPr>
    <w:rPr>
      <w:color w:val="000000"/>
      <w:sz w:val="24"/>
      <w:szCs w:val="24"/>
      <w:lang w:val="en-US"/>
    </w:rPr>
  </w:style>
  <w:style w:type="paragraph" w:styleId="NoSpacing">
    <w:name w:val="No Spacing"/>
    <w:uiPriority w:val="1"/>
    <w:qFormat/>
    <w:rsid w:val="006658B7"/>
    <w:pPr>
      <w:ind w:firstLine="720"/>
      <w:jc w:val="both"/>
    </w:pPr>
    <w:rPr>
      <w:sz w:val="22"/>
      <w:lang w:eastAsia="en-US"/>
    </w:rPr>
  </w:style>
  <w:style w:type="character" w:customStyle="1" w:styleId="Heading1Char">
    <w:name w:val="Heading 1 Char"/>
    <w:basedOn w:val="DefaultParagraphFont"/>
    <w:link w:val="Heading1"/>
    <w:rsid w:val="00316252"/>
    <w:rPr>
      <w:rFonts w:ascii="Arial" w:hAnsi="Arial"/>
      <w:b/>
      <w:snapToGrid w:val="0"/>
      <w:kern w:val="28"/>
      <w:sz w:val="28"/>
      <w:lang w:eastAsia="en-US"/>
    </w:rPr>
  </w:style>
  <w:style w:type="character" w:styleId="PlaceholderText">
    <w:name w:val="Placeholder Text"/>
    <w:basedOn w:val="DefaultParagraphFont"/>
    <w:uiPriority w:val="99"/>
    <w:semiHidden/>
    <w:rsid w:val="002B6892"/>
    <w:rPr>
      <w:color w:val="808080"/>
    </w:rPr>
  </w:style>
  <w:style w:type="character" w:customStyle="1" w:styleId="Heading3Char">
    <w:name w:val="Heading 3 Char"/>
    <w:basedOn w:val="DefaultParagraphFont"/>
    <w:link w:val="Heading3"/>
    <w:rsid w:val="003479FA"/>
    <w:rPr>
      <w:rFonts w:ascii="Arial" w:hAnsi="Arial"/>
      <w:b/>
      <w:bCs/>
      <w:i/>
      <w:sz w:val="24"/>
      <w:szCs w:val="26"/>
      <w:lang w:eastAsia="en-US"/>
    </w:rPr>
  </w:style>
  <w:style w:type="paragraph" w:styleId="NormalWeb">
    <w:name w:val="Normal (Web)"/>
    <w:basedOn w:val="Normal"/>
    <w:uiPriority w:val="99"/>
    <w:semiHidden/>
    <w:unhideWhenUsed/>
    <w:rsid w:val="00ED09C2"/>
    <w:pPr>
      <w:spacing w:before="100" w:beforeAutospacing="1" w:after="100" w:afterAutospacing="1"/>
      <w:ind w:firstLine="0"/>
      <w:jc w:val="left"/>
    </w:pPr>
    <w:rPr>
      <w:sz w:val="24"/>
      <w:szCs w:val="24"/>
      <w:lang w:val="en-US"/>
    </w:rPr>
  </w:style>
  <w:style w:type="paragraph" w:styleId="HTMLPreformatted">
    <w:name w:val="HTML Preformatted"/>
    <w:basedOn w:val="Normal"/>
    <w:link w:val="HTMLPreformattedChar"/>
    <w:uiPriority w:val="99"/>
    <w:semiHidden/>
    <w:unhideWhenUsed/>
    <w:locked/>
    <w:rsid w:val="001D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D77E5"/>
    <w:rPr>
      <w:rFonts w:ascii="Courier New" w:hAnsi="Courier New" w:cs="Courier New"/>
      <w:lang w:val="en-US" w:eastAsia="en-US"/>
    </w:rPr>
  </w:style>
  <w:style w:type="character" w:customStyle="1" w:styleId="shorttext">
    <w:name w:val="short_text"/>
    <w:basedOn w:val="DefaultParagraphFont"/>
    <w:rsid w:val="00DB79CA"/>
  </w:style>
  <w:style w:type="paragraph" w:styleId="Caption">
    <w:name w:val="caption"/>
    <w:basedOn w:val="Normal"/>
    <w:next w:val="Normal"/>
    <w:uiPriority w:val="35"/>
    <w:unhideWhenUsed/>
    <w:qFormat/>
    <w:locked/>
    <w:rsid w:val="00334116"/>
    <w:pPr>
      <w:spacing w:after="200"/>
      <w:ind w:firstLine="0"/>
      <w:jc w:val="left"/>
    </w:pPr>
    <w:rPr>
      <w:rFonts w:asciiTheme="minorHAnsi" w:eastAsiaTheme="minorHAnsi" w:hAnsiTheme="minorHAnsi" w:cstheme="minorBidi"/>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02644">
      <w:bodyDiv w:val="1"/>
      <w:marLeft w:val="0"/>
      <w:marRight w:val="0"/>
      <w:marTop w:val="0"/>
      <w:marBottom w:val="0"/>
      <w:divBdr>
        <w:top w:val="none" w:sz="0" w:space="0" w:color="auto"/>
        <w:left w:val="none" w:sz="0" w:space="0" w:color="auto"/>
        <w:bottom w:val="none" w:sz="0" w:space="0" w:color="auto"/>
        <w:right w:val="none" w:sz="0" w:space="0" w:color="auto"/>
      </w:divBdr>
      <w:divsChild>
        <w:div w:id="1754886674">
          <w:marLeft w:val="0"/>
          <w:marRight w:val="0"/>
          <w:marTop w:val="0"/>
          <w:marBottom w:val="0"/>
          <w:divBdr>
            <w:top w:val="none" w:sz="0" w:space="0" w:color="auto"/>
            <w:left w:val="none" w:sz="0" w:space="0" w:color="auto"/>
            <w:bottom w:val="none" w:sz="0" w:space="0" w:color="auto"/>
            <w:right w:val="none" w:sz="0" w:space="0" w:color="auto"/>
          </w:divBdr>
        </w:div>
        <w:div w:id="921765489">
          <w:marLeft w:val="0"/>
          <w:marRight w:val="0"/>
          <w:marTop w:val="0"/>
          <w:marBottom w:val="0"/>
          <w:divBdr>
            <w:top w:val="none" w:sz="0" w:space="0" w:color="auto"/>
            <w:left w:val="none" w:sz="0" w:space="0" w:color="auto"/>
            <w:bottom w:val="none" w:sz="0" w:space="0" w:color="auto"/>
            <w:right w:val="none" w:sz="0" w:space="0" w:color="auto"/>
          </w:divBdr>
        </w:div>
        <w:div w:id="443154484">
          <w:marLeft w:val="0"/>
          <w:marRight w:val="0"/>
          <w:marTop w:val="0"/>
          <w:marBottom w:val="0"/>
          <w:divBdr>
            <w:top w:val="none" w:sz="0" w:space="0" w:color="auto"/>
            <w:left w:val="none" w:sz="0" w:space="0" w:color="auto"/>
            <w:bottom w:val="none" w:sz="0" w:space="0" w:color="auto"/>
            <w:right w:val="none" w:sz="0" w:space="0" w:color="auto"/>
          </w:divBdr>
        </w:div>
        <w:div w:id="1583755247">
          <w:marLeft w:val="0"/>
          <w:marRight w:val="0"/>
          <w:marTop w:val="0"/>
          <w:marBottom w:val="0"/>
          <w:divBdr>
            <w:top w:val="none" w:sz="0" w:space="0" w:color="auto"/>
            <w:left w:val="none" w:sz="0" w:space="0" w:color="auto"/>
            <w:bottom w:val="none" w:sz="0" w:space="0" w:color="auto"/>
            <w:right w:val="none" w:sz="0" w:space="0" w:color="auto"/>
          </w:divBdr>
        </w:div>
        <w:div w:id="2085372943">
          <w:marLeft w:val="0"/>
          <w:marRight w:val="0"/>
          <w:marTop w:val="0"/>
          <w:marBottom w:val="0"/>
          <w:divBdr>
            <w:top w:val="none" w:sz="0" w:space="0" w:color="auto"/>
            <w:left w:val="none" w:sz="0" w:space="0" w:color="auto"/>
            <w:bottom w:val="none" w:sz="0" w:space="0" w:color="auto"/>
            <w:right w:val="none" w:sz="0" w:space="0" w:color="auto"/>
          </w:divBdr>
        </w:div>
        <w:div w:id="283390438">
          <w:marLeft w:val="0"/>
          <w:marRight w:val="0"/>
          <w:marTop w:val="0"/>
          <w:marBottom w:val="0"/>
          <w:divBdr>
            <w:top w:val="none" w:sz="0" w:space="0" w:color="auto"/>
            <w:left w:val="none" w:sz="0" w:space="0" w:color="auto"/>
            <w:bottom w:val="none" w:sz="0" w:space="0" w:color="auto"/>
            <w:right w:val="none" w:sz="0" w:space="0" w:color="auto"/>
          </w:divBdr>
        </w:div>
        <w:div w:id="1309939000">
          <w:marLeft w:val="0"/>
          <w:marRight w:val="0"/>
          <w:marTop w:val="0"/>
          <w:marBottom w:val="0"/>
          <w:divBdr>
            <w:top w:val="none" w:sz="0" w:space="0" w:color="auto"/>
            <w:left w:val="none" w:sz="0" w:space="0" w:color="auto"/>
            <w:bottom w:val="none" w:sz="0" w:space="0" w:color="auto"/>
            <w:right w:val="none" w:sz="0" w:space="0" w:color="auto"/>
          </w:divBdr>
        </w:div>
        <w:div w:id="378476637">
          <w:marLeft w:val="0"/>
          <w:marRight w:val="0"/>
          <w:marTop w:val="0"/>
          <w:marBottom w:val="0"/>
          <w:divBdr>
            <w:top w:val="none" w:sz="0" w:space="0" w:color="auto"/>
            <w:left w:val="none" w:sz="0" w:space="0" w:color="auto"/>
            <w:bottom w:val="none" w:sz="0" w:space="0" w:color="auto"/>
            <w:right w:val="none" w:sz="0" w:space="0" w:color="auto"/>
          </w:divBdr>
        </w:div>
        <w:div w:id="1049114491">
          <w:marLeft w:val="0"/>
          <w:marRight w:val="0"/>
          <w:marTop w:val="0"/>
          <w:marBottom w:val="0"/>
          <w:divBdr>
            <w:top w:val="none" w:sz="0" w:space="0" w:color="auto"/>
            <w:left w:val="none" w:sz="0" w:space="0" w:color="auto"/>
            <w:bottom w:val="none" w:sz="0" w:space="0" w:color="auto"/>
            <w:right w:val="none" w:sz="0" w:space="0" w:color="auto"/>
          </w:divBdr>
        </w:div>
        <w:div w:id="94980712">
          <w:marLeft w:val="0"/>
          <w:marRight w:val="0"/>
          <w:marTop w:val="0"/>
          <w:marBottom w:val="0"/>
          <w:divBdr>
            <w:top w:val="none" w:sz="0" w:space="0" w:color="auto"/>
            <w:left w:val="none" w:sz="0" w:space="0" w:color="auto"/>
            <w:bottom w:val="none" w:sz="0" w:space="0" w:color="auto"/>
            <w:right w:val="none" w:sz="0" w:space="0" w:color="auto"/>
          </w:divBdr>
        </w:div>
        <w:div w:id="675572722">
          <w:marLeft w:val="0"/>
          <w:marRight w:val="0"/>
          <w:marTop w:val="0"/>
          <w:marBottom w:val="0"/>
          <w:divBdr>
            <w:top w:val="none" w:sz="0" w:space="0" w:color="auto"/>
            <w:left w:val="none" w:sz="0" w:space="0" w:color="auto"/>
            <w:bottom w:val="none" w:sz="0" w:space="0" w:color="auto"/>
            <w:right w:val="none" w:sz="0" w:space="0" w:color="auto"/>
          </w:divBdr>
        </w:div>
        <w:div w:id="1192839943">
          <w:marLeft w:val="0"/>
          <w:marRight w:val="0"/>
          <w:marTop w:val="0"/>
          <w:marBottom w:val="0"/>
          <w:divBdr>
            <w:top w:val="none" w:sz="0" w:space="0" w:color="auto"/>
            <w:left w:val="none" w:sz="0" w:space="0" w:color="auto"/>
            <w:bottom w:val="none" w:sz="0" w:space="0" w:color="auto"/>
            <w:right w:val="none" w:sz="0" w:space="0" w:color="auto"/>
          </w:divBdr>
        </w:div>
        <w:div w:id="2063016769">
          <w:marLeft w:val="0"/>
          <w:marRight w:val="0"/>
          <w:marTop w:val="0"/>
          <w:marBottom w:val="0"/>
          <w:divBdr>
            <w:top w:val="none" w:sz="0" w:space="0" w:color="auto"/>
            <w:left w:val="none" w:sz="0" w:space="0" w:color="auto"/>
            <w:bottom w:val="none" w:sz="0" w:space="0" w:color="auto"/>
            <w:right w:val="none" w:sz="0" w:space="0" w:color="auto"/>
          </w:divBdr>
        </w:div>
        <w:div w:id="2025086647">
          <w:marLeft w:val="0"/>
          <w:marRight w:val="0"/>
          <w:marTop w:val="0"/>
          <w:marBottom w:val="0"/>
          <w:divBdr>
            <w:top w:val="none" w:sz="0" w:space="0" w:color="auto"/>
            <w:left w:val="none" w:sz="0" w:space="0" w:color="auto"/>
            <w:bottom w:val="none" w:sz="0" w:space="0" w:color="auto"/>
            <w:right w:val="none" w:sz="0" w:space="0" w:color="auto"/>
          </w:divBdr>
        </w:div>
        <w:div w:id="1086607319">
          <w:marLeft w:val="0"/>
          <w:marRight w:val="0"/>
          <w:marTop w:val="0"/>
          <w:marBottom w:val="0"/>
          <w:divBdr>
            <w:top w:val="none" w:sz="0" w:space="0" w:color="auto"/>
            <w:left w:val="none" w:sz="0" w:space="0" w:color="auto"/>
            <w:bottom w:val="none" w:sz="0" w:space="0" w:color="auto"/>
            <w:right w:val="none" w:sz="0" w:space="0" w:color="auto"/>
          </w:divBdr>
        </w:div>
        <w:div w:id="322584222">
          <w:marLeft w:val="0"/>
          <w:marRight w:val="0"/>
          <w:marTop w:val="0"/>
          <w:marBottom w:val="0"/>
          <w:divBdr>
            <w:top w:val="none" w:sz="0" w:space="0" w:color="auto"/>
            <w:left w:val="none" w:sz="0" w:space="0" w:color="auto"/>
            <w:bottom w:val="none" w:sz="0" w:space="0" w:color="auto"/>
            <w:right w:val="none" w:sz="0" w:space="0" w:color="auto"/>
          </w:divBdr>
        </w:div>
        <w:div w:id="1422490467">
          <w:marLeft w:val="0"/>
          <w:marRight w:val="0"/>
          <w:marTop w:val="0"/>
          <w:marBottom w:val="0"/>
          <w:divBdr>
            <w:top w:val="none" w:sz="0" w:space="0" w:color="auto"/>
            <w:left w:val="none" w:sz="0" w:space="0" w:color="auto"/>
            <w:bottom w:val="none" w:sz="0" w:space="0" w:color="auto"/>
            <w:right w:val="none" w:sz="0" w:space="0" w:color="auto"/>
          </w:divBdr>
        </w:div>
        <w:div w:id="723602001">
          <w:marLeft w:val="0"/>
          <w:marRight w:val="0"/>
          <w:marTop w:val="0"/>
          <w:marBottom w:val="0"/>
          <w:divBdr>
            <w:top w:val="none" w:sz="0" w:space="0" w:color="auto"/>
            <w:left w:val="none" w:sz="0" w:space="0" w:color="auto"/>
            <w:bottom w:val="none" w:sz="0" w:space="0" w:color="auto"/>
            <w:right w:val="none" w:sz="0" w:space="0" w:color="auto"/>
          </w:divBdr>
        </w:div>
        <w:div w:id="895120614">
          <w:marLeft w:val="0"/>
          <w:marRight w:val="0"/>
          <w:marTop w:val="0"/>
          <w:marBottom w:val="0"/>
          <w:divBdr>
            <w:top w:val="none" w:sz="0" w:space="0" w:color="auto"/>
            <w:left w:val="none" w:sz="0" w:space="0" w:color="auto"/>
            <w:bottom w:val="none" w:sz="0" w:space="0" w:color="auto"/>
            <w:right w:val="none" w:sz="0" w:space="0" w:color="auto"/>
          </w:divBdr>
        </w:div>
        <w:div w:id="1239293481">
          <w:marLeft w:val="0"/>
          <w:marRight w:val="0"/>
          <w:marTop w:val="0"/>
          <w:marBottom w:val="0"/>
          <w:divBdr>
            <w:top w:val="none" w:sz="0" w:space="0" w:color="auto"/>
            <w:left w:val="none" w:sz="0" w:space="0" w:color="auto"/>
            <w:bottom w:val="none" w:sz="0" w:space="0" w:color="auto"/>
            <w:right w:val="none" w:sz="0" w:space="0" w:color="auto"/>
          </w:divBdr>
        </w:div>
        <w:div w:id="488793931">
          <w:marLeft w:val="0"/>
          <w:marRight w:val="0"/>
          <w:marTop w:val="0"/>
          <w:marBottom w:val="0"/>
          <w:divBdr>
            <w:top w:val="none" w:sz="0" w:space="0" w:color="auto"/>
            <w:left w:val="none" w:sz="0" w:space="0" w:color="auto"/>
            <w:bottom w:val="none" w:sz="0" w:space="0" w:color="auto"/>
            <w:right w:val="none" w:sz="0" w:space="0" w:color="auto"/>
          </w:divBdr>
        </w:div>
        <w:div w:id="1549609204">
          <w:marLeft w:val="0"/>
          <w:marRight w:val="0"/>
          <w:marTop w:val="0"/>
          <w:marBottom w:val="0"/>
          <w:divBdr>
            <w:top w:val="none" w:sz="0" w:space="0" w:color="auto"/>
            <w:left w:val="none" w:sz="0" w:space="0" w:color="auto"/>
            <w:bottom w:val="none" w:sz="0" w:space="0" w:color="auto"/>
            <w:right w:val="none" w:sz="0" w:space="0" w:color="auto"/>
          </w:divBdr>
        </w:div>
        <w:div w:id="559023388">
          <w:marLeft w:val="0"/>
          <w:marRight w:val="0"/>
          <w:marTop w:val="0"/>
          <w:marBottom w:val="0"/>
          <w:divBdr>
            <w:top w:val="none" w:sz="0" w:space="0" w:color="auto"/>
            <w:left w:val="none" w:sz="0" w:space="0" w:color="auto"/>
            <w:bottom w:val="none" w:sz="0" w:space="0" w:color="auto"/>
            <w:right w:val="none" w:sz="0" w:space="0" w:color="auto"/>
          </w:divBdr>
        </w:div>
      </w:divsChild>
    </w:div>
    <w:div w:id="907497478">
      <w:bodyDiv w:val="1"/>
      <w:marLeft w:val="0"/>
      <w:marRight w:val="0"/>
      <w:marTop w:val="0"/>
      <w:marBottom w:val="0"/>
      <w:divBdr>
        <w:top w:val="none" w:sz="0" w:space="0" w:color="auto"/>
        <w:left w:val="none" w:sz="0" w:space="0" w:color="auto"/>
        <w:bottom w:val="none" w:sz="0" w:space="0" w:color="auto"/>
        <w:right w:val="none" w:sz="0" w:space="0" w:color="auto"/>
      </w:divBdr>
    </w:div>
    <w:div w:id="1196427844">
      <w:bodyDiv w:val="1"/>
      <w:marLeft w:val="0"/>
      <w:marRight w:val="0"/>
      <w:marTop w:val="0"/>
      <w:marBottom w:val="0"/>
      <w:divBdr>
        <w:top w:val="none" w:sz="0" w:space="0" w:color="auto"/>
        <w:left w:val="none" w:sz="0" w:space="0" w:color="auto"/>
        <w:bottom w:val="none" w:sz="0" w:space="0" w:color="auto"/>
        <w:right w:val="none" w:sz="0" w:space="0" w:color="auto"/>
      </w:divBdr>
      <w:divsChild>
        <w:div w:id="1187056881">
          <w:marLeft w:val="0"/>
          <w:marRight w:val="0"/>
          <w:marTop w:val="0"/>
          <w:marBottom w:val="0"/>
          <w:divBdr>
            <w:top w:val="none" w:sz="0" w:space="0" w:color="auto"/>
            <w:left w:val="none" w:sz="0" w:space="0" w:color="auto"/>
            <w:bottom w:val="none" w:sz="0" w:space="0" w:color="auto"/>
            <w:right w:val="none" w:sz="0" w:space="0" w:color="auto"/>
          </w:divBdr>
        </w:div>
        <w:div w:id="1929078029">
          <w:marLeft w:val="0"/>
          <w:marRight w:val="0"/>
          <w:marTop w:val="0"/>
          <w:marBottom w:val="0"/>
          <w:divBdr>
            <w:top w:val="none" w:sz="0" w:space="0" w:color="auto"/>
            <w:left w:val="none" w:sz="0" w:space="0" w:color="auto"/>
            <w:bottom w:val="none" w:sz="0" w:space="0" w:color="auto"/>
            <w:right w:val="none" w:sz="0" w:space="0" w:color="auto"/>
          </w:divBdr>
        </w:div>
        <w:div w:id="1454322859">
          <w:marLeft w:val="0"/>
          <w:marRight w:val="0"/>
          <w:marTop w:val="0"/>
          <w:marBottom w:val="0"/>
          <w:divBdr>
            <w:top w:val="none" w:sz="0" w:space="0" w:color="auto"/>
            <w:left w:val="none" w:sz="0" w:space="0" w:color="auto"/>
            <w:bottom w:val="none" w:sz="0" w:space="0" w:color="auto"/>
            <w:right w:val="none" w:sz="0" w:space="0" w:color="auto"/>
          </w:divBdr>
        </w:div>
        <w:div w:id="692803949">
          <w:marLeft w:val="0"/>
          <w:marRight w:val="0"/>
          <w:marTop w:val="0"/>
          <w:marBottom w:val="0"/>
          <w:divBdr>
            <w:top w:val="none" w:sz="0" w:space="0" w:color="auto"/>
            <w:left w:val="none" w:sz="0" w:space="0" w:color="auto"/>
            <w:bottom w:val="none" w:sz="0" w:space="0" w:color="auto"/>
            <w:right w:val="none" w:sz="0" w:space="0" w:color="auto"/>
          </w:divBdr>
        </w:div>
      </w:divsChild>
    </w:div>
    <w:div w:id="1247152508">
      <w:bodyDiv w:val="1"/>
      <w:marLeft w:val="0"/>
      <w:marRight w:val="0"/>
      <w:marTop w:val="0"/>
      <w:marBottom w:val="0"/>
      <w:divBdr>
        <w:top w:val="none" w:sz="0" w:space="0" w:color="auto"/>
        <w:left w:val="none" w:sz="0" w:space="0" w:color="auto"/>
        <w:bottom w:val="none" w:sz="0" w:space="0" w:color="auto"/>
        <w:right w:val="none" w:sz="0" w:space="0" w:color="auto"/>
      </w:divBdr>
    </w:div>
    <w:div w:id="1297830486">
      <w:bodyDiv w:val="1"/>
      <w:marLeft w:val="0"/>
      <w:marRight w:val="0"/>
      <w:marTop w:val="0"/>
      <w:marBottom w:val="0"/>
      <w:divBdr>
        <w:top w:val="none" w:sz="0" w:space="0" w:color="auto"/>
        <w:left w:val="none" w:sz="0" w:space="0" w:color="auto"/>
        <w:bottom w:val="none" w:sz="0" w:space="0" w:color="auto"/>
        <w:right w:val="none" w:sz="0" w:space="0" w:color="auto"/>
      </w:divBdr>
      <w:divsChild>
        <w:div w:id="937251579">
          <w:marLeft w:val="0"/>
          <w:marRight w:val="0"/>
          <w:marTop w:val="0"/>
          <w:marBottom w:val="0"/>
          <w:divBdr>
            <w:top w:val="none" w:sz="0" w:space="0" w:color="auto"/>
            <w:left w:val="none" w:sz="0" w:space="0" w:color="auto"/>
            <w:bottom w:val="none" w:sz="0" w:space="0" w:color="auto"/>
            <w:right w:val="none" w:sz="0" w:space="0" w:color="auto"/>
          </w:divBdr>
        </w:div>
        <w:div w:id="32193447">
          <w:marLeft w:val="0"/>
          <w:marRight w:val="0"/>
          <w:marTop w:val="0"/>
          <w:marBottom w:val="0"/>
          <w:divBdr>
            <w:top w:val="none" w:sz="0" w:space="0" w:color="auto"/>
            <w:left w:val="none" w:sz="0" w:space="0" w:color="auto"/>
            <w:bottom w:val="none" w:sz="0" w:space="0" w:color="auto"/>
            <w:right w:val="none" w:sz="0" w:space="0" w:color="auto"/>
          </w:divBdr>
        </w:div>
        <w:div w:id="356581645">
          <w:marLeft w:val="0"/>
          <w:marRight w:val="0"/>
          <w:marTop w:val="0"/>
          <w:marBottom w:val="0"/>
          <w:divBdr>
            <w:top w:val="none" w:sz="0" w:space="0" w:color="auto"/>
            <w:left w:val="none" w:sz="0" w:space="0" w:color="auto"/>
            <w:bottom w:val="none" w:sz="0" w:space="0" w:color="auto"/>
            <w:right w:val="none" w:sz="0" w:space="0" w:color="auto"/>
          </w:divBdr>
        </w:div>
        <w:div w:id="1463034607">
          <w:marLeft w:val="0"/>
          <w:marRight w:val="0"/>
          <w:marTop w:val="0"/>
          <w:marBottom w:val="0"/>
          <w:divBdr>
            <w:top w:val="none" w:sz="0" w:space="0" w:color="auto"/>
            <w:left w:val="none" w:sz="0" w:space="0" w:color="auto"/>
            <w:bottom w:val="none" w:sz="0" w:space="0" w:color="auto"/>
            <w:right w:val="none" w:sz="0" w:space="0" w:color="auto"/>
          </w:divBdr>
        </w:div>
      </w:divsChild>
    </w:div>
    <w:div w:id="1362049232">
      <w:bodyDiv w:val="1"/>
      <w:marLeft w:val="0"/>
      <w:marRight w:val="0"/>
      <w:marTop w:val="0"/>
      <w:marBottom w:val="0"/>
      <w:divBdr>
        <w:top w:val="none" w:sz="0" w:space="0" w:color="auto"/>
        <w:left w:val="none" w:sz="0" w:space="0" w:color="auto"/>
        <w:bottom w:val="none" w:sz="0" w:space="0" w:color="auto"/>
        <w:right w:val="none" w:sz="0" w:space="0" w:color="auto"/>
      </w:divBdr>
    </w:div>
    <w:div w:id="1554148653">
      <w:bodyDiv w:val="1"/>
      <w:marLeft w:val="0"/>
      <w:marRight w:val="0"/>
      <w:marTop w:val="0"/>
      <w:marBottom w:val="0"/>
      <w:divBdr>
        <w:top w:val="none" w:sz="0" w:space="0" w:color="auto"/>
        <w:left w:val="none" w:sz="0" w:space="0" w:color="auto"/>
        <w:bottom w:val="none" w:sz="0" w:space="0" w:color="auto"/>
        <w:right w:val="none" w:sz="0" w:space="0" w:color="auto"/>
      </w:divBdr>
    </w:div>
    <w:div w:id="1883247439">
      <w:bodyDiv w:val="1"/>
      <w:marLeft w:val="0"/>
      <w:marRight w:val="0"/>
      <w:marTop w:val="0"/>
      <w:marBottom w:val="0"/>
      <w:divBdr>
        <w:top w:val="none" w:sz="0" w:space="0" w:color="auto"/>
        <w:left w:val="none" w:sz="0" w:space="0" w:color="auto"/>
        <w:bottom w:val="none" w:sz="0" w:space="0" w:color="auto"/>
        <w:right w:val="none" w:sz="0" w:space="0" w:color="auto"/>
      </w:divBdr>
    </w:div>
    <w:div w:id="2049837882">
      <w:bodyDiv w:val="1"/>
      <w:marLeft w:val="0"/>
      <w:marRight w:val="0"/>
      <w:marTop w:val="0"/>
      <w:marBottom w:val="0"/>
      <w:divBdr>
        <w:top w:val="none" w:sz="0" w:space="0" w:color="auto"/>
        <w:left w:val="none" w:sz="0" w:space="0" w:color="auto"/>
        <w:bottom w:val="none" w:sz="0" w:space="0" w:color="auto"/>
        <w:right w:val="none" w:sz="0" w:space="0" w:color="auto"/>
      </w:divBdr>
    </w:div>
    <w:div w:id="214010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aerospike.com/docs/operations/install/linux/ubuntu"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118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BD33186-473C-4171-AA87-24F99D61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118_Ataskaitos_sablonas.dotx</Template>
  <TotalTime>1977</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studentas</dc:creator>
  <cp:lastModifiedBy>Strazdauskas Robertas</cp:lastModifiedBy>
  <cp:revision>451</cp:revision>
  <cp:lastPrinted>2016-09-22T14:23:00Z</cp:lastPrinted>
  <dcterms:created xsi:type="dcterms:W3CDTF">2016-09-15T05:37:00Z</dcterms:created>
  <dcterms:modified xsi:type="dcterms:W3CDTF">2018-05-29T22:19:00Z</dcterms:modified>
</cp:coreProperties>
</file>